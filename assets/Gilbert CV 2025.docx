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28CE" w14:textId="1232184D" w:rsidR="00CB4067" w:rsidRPr="00B12B37" w:rsidRDefault="003F0249" w:rsidP="008B58D1">
      <w:pPr>
        <w:pStyle w:val="Title-Professional"/>
        <w:pBdr>
          <w:top w:val="single" w:sz="36" w:space="0" w:color="auto"/>
        </w:pBdr>
        <w:rPr>
          <w:sz w:val="32"/>
          <w:szCs w:val="32"/>
        </w:rPr>
      </w:pPr>
      <w:bookmarkStart w:id="0" w:name="_Hlk30519802"/>
      <w:r>
        <w:rPr>
          <w:sz w:val="32"/>
          <w:szCs w:val="32"/>
        </w:rPr>
        <w:t>Gilberto Reyes</w:t>
      </w:r>
    </w:p>
    <w:p w14:paraId="61E05C9F" w14:textId="5BC089FE" w:rsidR="003F310B" w:rsidRPr="003F310B" w:rsidRDefault="00000000" w:rsidP="003F310B">
      <w:pPr>
        <w:pStyle w:val="IssueVolumeDate-Professional"/>
        <w:pBdr>
          <w:top w:val="single" w:sz="36" w:space="0" w:color="auto"/>
        </w:pBdr>
      </w:pPr>
      <w:r>
        <w:rPr>
          <w:noProof/>
        </w:rPr>
        <w:pict w14:anchorId="0607614D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margin-left:-39.55pt;margin-top:18.2pt;width:611.1pt;height:21.7pt;z-index:251657728" filled="f" stroked="f" strokeweight="1pt">
            <v:textbox style="mso-next-textbox:#_x0000_s2077">
              <w:txbxContent>
                <w:p w14:paraId="52D67B7B" w14:textId="09A5FC1D" w:rsidR="007E710C" w:rsidRPr="00B427AE" w:rsidRDefault="00890E76" w:rsidP="00890E76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EC4D93"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B427AE">
                    <w:rPr>
                      <w:rFonts w:ascii="Garamond" w:hAnsi="Garamond"/>
                      <w:i/>
                    </w:rPr>
                    <w:t xml:space="preserve">    </w:t>
                  </w:r>
                  <w:r w:rsidR="007E710C" w:rsidRPr="00B427AE">
                    <w:rPr>
                      <w:rFonts w:ascii="Garamond" w:hAnsi="Garamond"/>
                      <w:iCs/>
                    </w:rPr>
                    <w:t>Languages:</w:t>
                  </w:r>
                  <w:r w:rsidR="00474FCD" w:rsidRPr="00B427AE">
                    <w:rPr>
                      <w:rFonts w:ascii="Garamond" w:hAnsi="Garamond"/>
                      <w:iCs/>
                    </w:rPr>
                    <w:t xml:space="preserve"> </w:t>
                  </w:r>
                  <w:r w:rsidR="00EC4D93" w:rsidRPr="00B427AE">
                    <w:rPr>
                      <w:rFonts w:ascii="Garamond" w:hAnsi="Garamond"/>
                    </w:rPr>
                    <w:t>English</w:t>
                  </w:r>
                  <w:r w:rsidR="00835DAD">
                    <w:rPr>
                      <w:rFonts w:ascii="Garamond" w:hAnsi="Garamond"/>
                    </w:rPr>
                    <w:t>,</w:t>
                  </w:r>
                  <w:r w:rsidR="00EC4D93" w:rsidRPr="00B427AE">
                    <w:rPr>
                      <w:rFonts w:ascii="Garamond" w:hAnsi="Garamond"/>
                    </w:rPr>
                    <w:t xml:space="preserve"> </w:t>
                  </w:r>
                  <w:r w:rsidR="007E710C" w:rsidRPr="00B427AE">
                    <w:rPr>
                      <w:rFonts w:ascii="Garamond" w:hAnsi="Garamond"/>
                    </w:rPr>
                    <w:t xml:space="preserve">Spanish </w:t>
                  </w:r>
                  <w:r w:rsidR="00474FCD" w:rsidRPr="00B427AE">
                    <w:rPr>
                      <w:rFonts w:ascii="Garamond" w:hAnsi="Garamond"/>
                    </w:rPr>
                    <w:t xml:space="preserve">║ </w:t>
                  </w:r>
                  <w:r w:rsidR="005E2575" w:rsidRPr="00B427AE">
                    <w:rPr>
                      <w:rFonts w:ascii="Garamond" w:hAnsi="Garamond"/>
                    </w:rPr>
                    <w:t>E</w:t>
                  </w:r>
                  <w:r w:rsidR="00474FCD" w:rsidRPr="00B427AE">
                    <w:rPr>
                      <w:rFonts w:ascii="Garamond" w:hAnsi="Garamond"/>
                    </w:rPr>
                    <w:t xml:space="preserve">mail: </w:t>
                  </w:r>
                  <w:hyperlink r:id="rId11" w:history="1">
                    <w:r w:rsidR="00941739" w:rsidRPr="000D39E4">
                      <w:rPr>
                        <w:rStyle w:val="Hipervnculo"/>
                        <w:rFonts w:ascii="Garamond" w:hAnsi="Garamond"/>
                      </w:rPr>
                      <w:t>gilbertoreyes052@gmail.com</w:t>
                    </w:r>
                  </w:hyperlink>
                  <w:r w:rsidR="00474FCD" w:rsidRPr="00B427AE">
                    <w:rPr>
                      <w:rFonts w:ascii="Garamond" w:hAnsi="Garamond"/>
                    </w:rPr>
                    <w:t xml:space="preserve"> ║</w:t>
                  </w:r>
                  <w:r w:rsidR="00B16382">
                    <w:rPr>
                      <w:rFonts w:ascii="Garamond" w:hAnsi="Garamond"/>
                    </w:rPr>
                    <w:t>Website:</w:t>
                  </w:r>
                  <w:r w:rsidR="0063346C" w:rsidRPr="0063346C">
                    <w:t xml:space="preserve"> </w:t>
                  </w:r>
                  <w:hyperlink r:id="rId12" w:history="1">
                    <w:r w:rsidR="0063346C" w:rsidRPr="0063346C">
                      <w:rPr>
                        <w:rStyle w:val="Hipervnculo"/>
                        <w:rFonts w:ascii="Garamond" w:hAnsi="Garamond"/>
                      </w:rPr>
                      <w:t>https://shorturl.at/lESaS</w:t>
                    </w:r>
                  </w:hyperlink>
                  <w:r w:rsidR="00835DAD" w:rsidRPr="00835DAD">
                    <w:t xml:space="preserve"> </w:t>
                  </w:r>
                  <w:r w:rsidR="0063346C">
                    <w:t xml:space="preserve"> </w:t>
                  </w:r>
                  <w:r w:rsidR="00426F3D">
                    <w:rPr>
                      <w:rFonts w:ascii="Garamond" w:hAnsi="Garamond"/>
                      <w:i/>
                      <w:iCs/>
                    </w:rPr>
                    <w:t>LinkedIn</w:t>
                  </w:r>
                  <w:r w:rsidR="003C2ED1" w:rsidRPr="00B427AE">
                    <w:rPr>
                      <w:rFonts w:ascii="Garamond" w:hAnsi="Garamond"/>
                      <w:i/>
                      <w:iCs/>
                    </w:rPr>
                    <w:t>:</w:t>
                  </w:r>
                  <w:r w:rsidR="003408BF" w:rsidRPr="003408BF">
                    <w:t xml:space="preserve"> </w:t>
                  </w:r>
                  <w:hyperlink r:id="rId13" w:history="1">
                    <w:r w:rsidR="0063346C" w:rsidRPr="00710FE6">
                      <w:rPr>
                        <w:rStyle w:val="Hipervnculo"/>
                        <w:rFonts w:ascii="Garamond" w:hAnsi="Garamond"/>
                      </w:rPr>
                      <w:t>https://shorturl.at/RXYG0</w:t>
                    </w:r>
                  </w:hyperlink>
                  <w:r w:rsidR="0063346C" w:rsidRPr="0063346C">
                    <w:t xml:space="preserve"> https://shorturl.at/RXYG0https://shorturl.at/RXYG0https://shorturl.at/RXYG0https://shorturl.at/RXYG0https://shorturl.at/RXYG0https://shorturl.at/RXYG0 https://shorturl.at/RXYG0https://shorturl.at/RXYG0</w:t>
                  </w:r>
                </w:p>
              </w:txbxContent>
            </v:textbox>
          </v:shape>
        </w:pict>
      </w:r>
      <w:r w:rsidR="007E710C">
        <w:t xml:space="preserve">Resume               </w:t>
      </w:r>
      <w:r w:rsidR="00CB4067" w:rsidRPr="00B12B37">
        <w:t xml:space="preserve">                                                </w:t>
      </w:r>
      <w:r w:rsidR="00B12B37">
        <w:t xml:space="preserve">     </w:t>
      </w:r>
      <w:r w:rsidR="00CB4067" w:rsidRPr="00B12B37">
        <w:t xml:space="preserve">                          </w:t>
      </w:r>
      <w:r w:rsidR="00A01B0E" w:rsidRPr="00B12B37">
        <w:t xml:space="preserve">       </w:t>
      </w:r>
      <w:r w:rsidR="001B42B3" w:rsidRPr="00B12B37">
        <w:t xml:space="preserve">  </w:t>
      </w:r>
      <w:r w:rsidR="00C85A00" w:rsidRPr="00B12B37">
        <w:t xml:space="preserve"> </w:t>
      </w:r>
      <w:r w:rsidR="00474FCD">
        <w:t xml:space="preserve">               </w:t>
      </w:r>
      <w:r w:rsidR="00B3213A">
        <w:t xml:space="preserve"> </w:t>
      </w:r>
      <w:r w:rsidR="00382467">
        <w:t xml:space="preserve">   </w:t>
      </w:r>
      <w:r w:rsidR="001A6521">
        <w:t>2025</w:t>
      </w:r>
    </w:p>
    <w:p w14:paraId="13A53423" w14:textId="4A8B81F9" w:rsidR="00CB0382" w:rsidRPr="00AF30B1" w:rsidRDefault="00D16FD4" w:rsidP="00AF30B1">
      <w:pPr>
        <w:pStyle w:val="Heading1-Professional"/>
        <w:pBdr>
          <w:bottom w:val="single" w:sz="6" w:space="1" w:color="auto"/>
        </w:pBdr>
        <w:spacing w:before="360" w:after="0" w:line="240" w:lineRule="exact"/>
        <w:ind w:left="720" w:hanging="720"/>
        <w:rPr>
          <w:rFonts w:ascii="Garamond" w:hAnsi="Garamond" w:cs="Arial"/>
          <w:i/>
          <w:sz w:val="20"/>
        </w:rPr>
      </w:pPr>
      <w:r>
        <w:rPr>
          <w:i/>
          <w:sz w:val="20"/>
        </w:rPr>
        <w:t xml:space="preserve">Skills: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iCs/>
          <w:sz w:val="20"/>
        </w:rPr>
        <w:t>HTML</w:t>
      </w:r>
      <w:r w:rsidR="00C1779A">
        <w:rPr>
          <w:rFonts w:ascii="Garamond" w:hAnsi="Garamond"/>
          <w:i/>
          <w:sz w:val="20"/>
        </w:rPr>
        <w:t xml:space="preserve"> </w:t>
      </w:r>
      <w:r w:rsidR="0001478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CSS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2"/>
          <w:szCs w:val="22"/>
        </w:rPr>
        <w:t>Tailwind CSS</w:t>
      </w:r>
      <w:r w:rsidR="00FD0C8E">
        <w:rPr>
          <w:rFonts w:ascii="Garamond" w:hAnsi="Garamond"/>
          <w:sz w:val="20"/>
        </w:rPr>
        <w:t xml:space="preserve"> </w:t>
      </w:r>
      <w:r w:rsidR="00C1779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JavaScript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JSON</w:t>
      </w:r>
      <w:r w:rsidR="00C1779A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Bootstrap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405047">
        <w:rPr>
          <w:rFonts w:ascii="Garamond" w:hAnsi="Garamond"/>
          <w:sz w:val="20"/>
        </w:rPr>
        <w:t>React</w:t>
      </w:r>
      <w:r w:rsidR="00893673">
        <w:rPr>
          <w:rFonts w:ascii="Garamond" w:hAnsi="Garamond"/>
          <w:sz w:val="20"/>
        </w:rPr>
        <w:t xml:space="preserve"> </w:t>
      </w:r>
      <w:r w:rsidR="00405047">
        <w:rPr>
          <w:rFonts w:ascii="Garamond" w:hAnsi="Garamond"/>
          <w:sz w:val="20"/>
        </w:rPr>
        <w:t>●Liquid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0"/>
        </w:rPr>
        <w:t>Shopify development</w:t>
      </w:r>
      <w:r w:rsidR="00C1779A">
        <w:rPr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0725C7">
        <w:rPr>
          <w:rFonts w:ascii="Garamond" w:hAnsi="Garamond"/>
          <w:sz w:val="20"/>
        </w:rPr>
        <w:t xml:space="preserve">Git </w:t>
      </w:r>
      <w:r w:rsidR="000725C7" w:rsidRPr="003E5CFD">
        <w:rPr>
          <w:rFonts w:ascii="Garamond" w:hAnsi="Garamond"/>
          <w:sz w:val="20"/>
        </w:rPr>
        <w:t>●</w:t>
      </w:r>
      <w:r w:rsidR="004E4EEF">
        <w:rPr>
          <w:rFonts w:ascii="Garamond" w:hAnsi="Garamond"/>
          <w:sz w:val="20"/>
        </w:rPr>
        <w:t>jQuery</w:t>
      </w:r>
      <w:r w:rsidR="00DF1859">
        <w:rPr>
          <w:rFonts w:ascii="Garamond" w:hAnsi="Garamond"/>
          <w:sz w:val="20"/>
        </w:rPr>
        <w:t xml:space="preserve"> </w:t>
      </w:r>
      <w:r w:rsidR="003E5CFD">
        <w:rPr>
          <w:rFonts w:ascii="Garamond" w:hAnsi="Garamond"/>
          <w:sz w:val="20"/>
        </w:rPr>
        <w:t xml:space="preserve"> </w:t>
      </w:r>
      <w:r w:rsidR="00DF1859">
        <w:rPr>
          <w:rFonts w:ascii="Garamond" w:hAnsi="Garamond"/>
          <w:sz w:val="20"/>
        </w:rPr>
        <w:t xml:space="preserve"> </w:t>
      </w:r>
    </w:p>
    <w:p w14:paraId="031718E7" w14:textId="58DCCAD8" w:rsidR="00AF30B1" w:rsidRPr="0001478A" w:rsidRDefault="00AF30B1" w:rsidP="00AF30B1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 xml:space="preserve">I. </w:t>
      </w:r>
      <w:r>
        <w:rPr>
          <w:rFonts w:ascii="Arial Black" w:hAnsi="Arial Black"/>
          <w:i/>
          <w:iCs/>
          <w:sz w:val="22"/>
          <w:szCs w:val="22"/>
        </w:rPr>
        <w:t>Professional Profile</w:t>
      </w:r>
    </w:p>
    <w:p w14:paraId="1A32ADC8" w14:textId="7CFEFC07" w:rsidR="00446E5D" w:rsidRDefault="00446E5D" w:rsidP="00446E5D">
      <w:pPr>
        <w:rPr>
          <w:rFonts w:ascii="Garamond" w:hAnsi="Garamond"/>
        </w:rPr>
      </w:pPr>
      <w:r w:rsidRPr="00446E5D">
        <w:rPr>
          <w:rFonts w:ascii="Garamond" w:hAnsi="Garamond"/>
        </w:rPr>
        <w:t xml:space="preserve">A passionate </w:t>
      </w:r>
      <w:r w:rsidR="009E3A89" w:rsidRPr="009E3A89">
        <w:rPr>
          <w:rFonts w:ascii="Garamond" w:hAnsi="Garamond"/>
        </w:rPr>
        <w:t>Front-End Developer</w:t>
      </w:r>
      <w:r w:rsidRPr="00446E5D">
        <w:rPr>
          <w:rFonts w:ascii="Garamond" w:hAnsi="Garamond"/>
        </w:rPr>
        <w:t xml:space="preserve"> with expertise in creating high-performance eCommerce solutions and custom Shopify themes. Proficient in Liquid, HTML, CSS, JavaScript, and React, with a strong focus on front-end development. Experienced in customizing Shopify stores, integrating third-party apps, and enhancing site functionality to improve user experience and conversion rates. Skilled in responsive design and implementing React for dynamic, user-friendly interfaces. A fast learner with a proactive mindset, dedicated to delivering innovative solutions and staying current with the latest web development trends.</w:t>
      </w:r>
    </w:p>
    <w:p w14:paraId="602F7D68" w14:textId="77777777" w:rsidR="00446E5D" w:rsidRPr="00AF30B1" w:rsidRDefault="00446E5D" w:rsidP="00AF30B1">
      <w:pPr>
        <w:rPr>
          <w:rFonts w:ascii="Garamond" w:hAnsi="Garamond" w:cs="Arial"/>
          <w:b/>
          <w:bCs/>
        </w:rPr>
      </w:pPr>
    </w:p>
    <w:p w14:paraId="17A8CC1F" w14:textId="318B2A08" w:rsidR="00FD69DF" w:rsidRPr="0001478A" w:rsidRDefault="008B58D1" w:rsidP="001D43E2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>I</w:t>
      </w:r>
      <w:r w:rsidR="00513AC9" w:rsidRPr="0001478A">
        <w:rPr>
          <w:rFonts w:ascii="Arial Black" w:hAnsi="Arial Black"/>
          <w:i/>
          <w:iCs/>
          <w:sz w:val="22"/>
          <w:szCs w:val="22"/>
        </w:rPr>
        <w:t>I</w:t>
      </w:r>
      <w:r w:rsidRPr="0001478A">
        <w:rPr>
          <w:rFonts w:ascii="Arial Black" w:hAnsi="Arial Black"/>
          <w:i/>
          <w:iCs/>
          <w:sz w:val="22"/>
          <w:szCs w:val="22"/>
        </w:rPr>
        <w:t xml:space="preserve">. </w:t>
      </w:r>
      <w:r w:rsidR="003F0249">
        <w:rPr>
          <w:rFonts w:ascii="Arial Black" w:hAnsi="Arial Black"/>
          <w:i/>
          <w:iCs/>
          <w:sz w:val="22"/>
          <w:szCs w:val="22"/>
        </w:rPr>
        <w:t>P</w:t>
      </w:r>
      <w:r w:rsidR="003C2ED1">
        <w:rPr>
          <w:rFonts w:ascii="Arial Black" w:hAnsi="Arial Black"/>
          <w:i/>
          <w:iCs/>
          <w:sz w:val="22"/>
          <w:szCs w:val="22"/>
        </w:rPr>
        <w:t>rofessional Experience</w:t>
      </w:r>
    </w:p>
    <w:p w14:paraId="791E70AD" w14:textId="07914B60" w:rsidR="00934004" w:rsidRPr="00934004" w:rsidRDefault="00D96F47" w:rsidP="00934004">
      <w:pPr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 xml:space="preserve">Front-End/Shopify Developer </w:t>
      </w:r>
      <w:r w:rsidR="00446E5D" w:rsidRPr="00446E5D">
        <w:rPr>
          <w:rFonts w:ascii="Garamond" w:hAnsi="Garamond" w:cs="Arial"/>
        </w:rPr>
        <w:t>(</w:t>
      </w:r>
      <w:r w:rsidR="00446E5D" w:rsidRPr="00934004">
        <w:rPr>
          <w:rFonts w:ascii="Garamond" w:hAnsi="Garamond" w:cs="Arial"/>
        </w:rPr>
        <w:t>August</w:t>
      </w:r>
      <w:r w:rsidR="00446E5D">
        <w:rPr>
          <w:rFonts w:ascii="Garamond" w:hAnsi="Garamond" w:cs="Arial"/>
        </w:rPr>
        <w:t xml:space="preserve"> </w:t>
      </w:r>
      <w:r w:rsidR="00446E5D" w:rsidRPr="00934004">
        <w:rPr>
          <w:rFonts w:ascii="Garamond" w:hAnsi="Garamond" w:cs="Arial"/>
        </w:rPr>
        <w:t>202</w:t>
      </w:r>
      <w:r w:rsidR="00FD33C3">
        <w:rPr>
          <w:rFonts w:ascii="Garamond" w:hAnsi="Garamond" w:cs="Arial"/>
        </w:rPr>
        <w:t>1</w:t>
      </w:r>
      <w:r w:rsidR="00446E5D" w:rsidRPr="00934004">
        <w:rPr>
          <w:rFonts w:ascii="Garamond" w:hAnsi="Garamond" w:cs="Arial"/>
        </w:rPr>
        <w:t xml:space="preserve"> – </w:t>
      </w:r>
      <w:r w:rsidR="00446E5D">
        <w:rPr>
          <w:rFonts w:ascii="Garamond" w:hAnsi="Garamond" w:cs="Arial"/>
        </w:rPr>
        <w:t>Present</w:t>
      </w:r>
      <w:r w:rsidR="00446E5D" w:rsidRPr="00934004">
        <w:rPr>
          <w:rFonts w:ascii="Garamond" w:hAnsi="Garamond" w:cs="Arial"/>
        </w:rPr>
        <w:t>)</w:t>
      </w:r>
      <w:r w:rsidR="00CE642C">
        <w:rPr>
          <w:rFonts w:ascii="Garamond" w:hAnsi="Garamond" w:cs="Arial"/>
          <w:b/>
          <w:bCs/>
        </w:rPr>
        <w:t xml:space="preserve">    </w:t>
      </w:r>
    </w:p>
    <w:p w14:paraId="0A1E93AF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7053CF1E" w14:textId="76B7B248" w:rsidR="00446E5D" w:rsidRDefault="00446E5D" w:rsidP="00446E5D">
      <w:pPr>
        <w:spacing w:line="260" w:lineRule="exact"/>
        <w:rPr>
          <w:rFonts w:ascii="Garamond" w:hAnsi="Garamond"/>
          <w:b/>
          <w:bCs/>
        </w:rPr>
      </w:pPr>
      <w:r w:rsidRPr="00446E5D">
        <w:rPr>
          <w:rFonts w:ascii="Garamond" w:hAnsi="Garamond"/>
          <w:b/>
          <w:bCs/>
        </w:rPr>
        <w:t xml:space="preserve">Designed </w:t>
      </w:r>
      <w:r w:rsidRPr="00446E5D">
        <w:rPr>
          <w:rFonts w:ascii="Garamond" w:hAnsi="Garamond"/>
        </w:rPr>
        <w:t>and implemented custom Shopify themes for various eCommerce businesses, resulting in a 2</w:t>
      </w:r>
      <w:r w:rsidR="00BB5DA0">
        <w:rPr>
          <w:rFonts w:ascii="Garamond" w:hAnsi="Garamond"/>
        </w:rPr>
        <w:t>0</w:t>
      </w:r>
      <w:r w:rsidRPr="00446E5D">
        <w:rPr>
          <w:rFonts w:ascii="Garamond" w:hAnsi="Garamond"/>
        </w:rPr>
        <w:t>% increase in user engagement and site performance.</w:t>
      </w:r>
    </w:p>
    <w:p w14:paraId="7098F346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0973BD64" w14:textId="32CFD150" w:rsidR="00446E5D" w:rsidRPr="00446E5D" w:rsidRDefault="00446E5D" w:rsidP="00446E5D">
      <w:pPr>
        <w:spacing w:line="260" w:lineRule="exact"/>
        <w:rPr>
          <w:rFonts w:ascii="Garamond" w:hAnsi="Garamond"/>
        </w:rPr>
      </w:pPr>
      <w:r w:rsidRPr="00446E5D">
        <w:rPr>
          <w:rFonts w:ascii="Garamond" w:hAnsi="Garamond"/>
          <w:b/>
          <w:bCs/>
        </w:rPr>
        <w:t xml:space="preserve">Integrated </w:t>
      </w:r>
      <w:r w:rsidRPr="00446E5D">
        <w:rPr>
          <w:rFonts w:ascii="Garamond" w:hAnsi="Garamond"/>
        </w:rPr>
        <w:t xml:space="preserve">third-party Shopify apps and custom features to enhance the user shopping experience, leading to a </w:t>
      </w:r>
      <w:r w:rsidR="00083A60">
        <w:rPr>
          <w:rFonts w:ascii="Garamond" w:hAnsi="Garamond"/>
        </w:rPr>
        <w:t>5</w:t>
      </w:r>
      <w:r w:rsidRPr="00446E5D">
        <w:rPr>
          <w:rFonts w:ascii="Garamond" w:hAnsi="Garamond"/>
        </w:rPr>
        <w:t>% boost in overall conversion rates for clients.</w:t>
      </w:r>
    </w:p>
    <w:p w14:paraId="40A95389" w14:textId="5A3E1FB2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  <w:r w:rsidRPr="00446E5D">
        <w:rPr>
          <w:rFonts w:ascii="Garamond" w:hAnsi="Garamond"/>
          <w:b/>
          <w:bCs/>
          <w:sz w:val="20"/>
        </w:rPr>
        <w:t xml:space="preserve">Optimized </w:t>
      </w:r>
      <w:r w:rsidRPr="00446E5D">
        <w:rPr>
          <w:rFonts w:ascii="Garamond" w:hAnsi="Garamond"/>
          <w:sz w:val="20"/>
        </w:rPr>
        <w:t xml:space="preserve">product pages and site navigation through responsive design and SEO strategies, contributing to a </w:t>
      </w:r>
      <w:r w:rsidR="00727B81">
        <w:rPr>
          <w:rFonts w:ascii="Garamond" w:hAnsi="Garamond"/>
          <w:sz w:val="20"/>
        </w:rPr>
        <w:t>1</w:t>
      </w:r>
      <w:r w:rsidRPr="00446E5D">
        <w:rPr>
          <w:rFonts w:ascii="Garamond" w:hAnsi="Garamond"/>
          <w:sz w:val="20"/>
        </w:rPr>
        <w:t>0% increase in organic traffic and mobile responsiveness.</w:t>
      </w:r>
    </w:p>
    <w:p w14:paraId="0A4D966E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</w:p>
    <w:p w14:paraId="4D51C358" w14:textId="79E2BBDA" w:rsidR="00934004" w:rsidRPr="00A51F39" w:rsidRDefault="00934004" w:rsidP="00446E5D">
      <w:pPr>
        <w:pStyle w:val="Heading1-Professional"/>
        <w:pBdr>
          <w:bottom w:val="single" w:sz="6" w:space="1" w:color="auto"/>
        </w:pBdr>
        <w:spacing w:before="60" w:after="0"/>
        <w:rPr>
          <w:b/>
          <w:bCs/>
          <w:i/>
          <w:iCs/>
          <w:sz w:val="22"/>
          <w:szCs w:val="22"/>
        </w:rPr>
      </w:pPr>
      <w:r w:rsidRPr="00A51F39">
        <w:rPr>
          <w:b/>
          <w:bCs/>
          <w:i/>
          <w:iCs/>
          <w:sz w:val="22"/>
          <w:szCs w:val="22"/>
        </w:rPr>
        <w:t>I</w:t>
      </w:r>
      <w:r>
        <w:rPr>
          <w:b/>
          <w:bCs/>
          <w:i/>
          <w:iCs/>
          <w:sz w:val="22"/>
          <w:szCs w:val="22"/>
        </w:rPr>
        <w:t>II</w:t>
      </w:r>
      <w:r w:rsidRPr="00A51F39">
        <w:rPr>
          <w:b/>
          <w:bCs/>
          <w:i/>
          <w:iCs/>
          <w:sz w:val="22"/>
          <w:szCs w:val="22"/>
        </w:rPr>
        <w:t xml:space="preserve">. </w:t>
      </w:r>
      <w:r w:rsidR="003C2ED1">
        <w:rPr>
          <w:b/>
          <w:bCs/>
          <w:i/>
          <w:iCs/>
          <w:sz w:val="22"/>
          <w:szCs w:val="22"/>
        </w:rPr>
        <w:t>Projects</w:t>
      </w:r>
      <w:r w:rsidR="003F0249">
        <w:rPr>
          <w:b/>
          <w:bCs/>
          <w:i/>
          <w:iCs/>
          <w:sz w:val="22"/>
          <w:szCs w:val="22"/>
        </w:rPr>
        <w:t xml:space="preserve"> </w:t>
      </w:r>
    </w:p>
    <w:p w14:paraId="6BA17181" w14:textId="77777777" w:rsidR="003F0249" w:rsidRDefault="003F0249" w:rsidP="003F0249">
      <w:pPr>
        <w:rPr>
          <w:rFonts w:ascii="Garamond" w:hAnsi="Garamond" w:cs="Arial"/>
          <w:b/>
          <w:bCs/>
        </w:rPr>
      </w:pPr>
      <w:r w:rsidRPr="00934004">
        <w:rPr>
          <w:rFonts w:ascii="Garamond" w:hAnsi="Garamond" w:cs="Arial"/>
          <w:b/>
          <w:bCs/>
        </w:rPr>
        <w:t xml:space="preserve"> </w:t>
      </w:r>
      <w:r>
        <w:rPr>
          <w:rFonts w:ascii="Garamond" w:hAnsi="Garamond" w:cs="Arial"/>
          <w:b/>
          <w:bCs/>
        </w:rPr>
        <w:t xml:space="preserve">  </w:t>
      </w:r>
    </w:p>
    <w:p w14:paraId="42427C9F" w14:textId="3EF528FE" w:rsidR="00313BA5" w:rsidRPr="00AF4B2E" w:rsidRDefault="00313BA5" w:rsidP="00AF4B2E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Theme</w:t>
      </w:r>
      <w:r w:rsidR="00AF4B2E">
        <w:rPr>
          <w:rFonts w:ascii="Garamond" w:hAnsi="Garamond" w:cs="Arial"/>
          <w:b/>
          <w:bCs/>
        </w:rPr>
        <w:t xml:space="preserve"> </w:t>
      </w:r>
      <w:r w:rsidR="00AF4B2E" w:rsidRPr="008B5249">
        <w:rPr>
          <w:rFonts w:ascii="Garamond" w:hAnsi="Garamond" w:cs="Arial"/>
          <w:b/>
          <w:bCs/>
        </w:rPr>
        <w:t>Custom Coffee Store Using Dawn Theme</w:t>
      </w:r>
    </w:p>
    <w:p w14:paraId="1649E778" w14:textId="5D4BBFF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Created a visually appealing and user-friendly store using the Prestige theme.</w:t>
      </w:r>
    </w:p>
    <w:p w14:paraId="209B9D65" w14:textId="133BEA8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 xml:space="preserve">Added advanced custom features and integrated third-party apps to improve functionality and boost conversion rates by </w:t>
      </w:r>
      <w:r w:rsidR="00083A60">
        <w:rPr>
          <w:rFonts w:ascii="Garamond" w:hAnsi="Garamond" w:cs="Arial"/>
        </w:rPr>
        <w:t>5</w:t>
      </w:r>
      <w:r w:rsidRPr="00313BA5">
        <w:rPr>
          <w:rFonts w:ascii="Garamond" w:hAnsi="Garamond" w:cs="Arial"/>
        </w:rPr>
        <w:t>%.</w:t>
      </w:r>
    </w:p>
    <w:p w14:paraId="39AA45A1" w14:textId="77777777" w:rsidR="008B5249" w:rsidRDefault="008B5249" w:rsidP="008B5249">
      <w:pPr>
        <w:pStyle w:val="Prrafodelista"/>
        <w:ind w:left="1440"/>
        <w:rPr>
          <w:rFonts w:ascii="Garamond" w:hAnsi="Garamond" w:cs="Arial"/>
        </w:rPr>
      </w:pPr>
    </w:p>
    <w:p w14:paraId="51DF4E07" w14:textId="5BA8F2A6" w:rsidR="00313BA5" w:rsidRDefault="00AF4B2E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Custom Shopify Store Using Prestige</w:t>
      </w:r>
      <w:r w:rsidR="00F03CDE">
        <w:rPr>
          <w:rFonts w:ascii="Garamond" w:hAnsi="Garamond" w:cs="Arial"/>
          <w:b/>
          <w:bCs/>
        </w:rPr>
        <w:t xml:space="preserve"> Theme</w:t>
      </w:r>
    </w:p>
    <w:p w14:paraId="21F70152" w14:textId="0FB94FD7" w:rsid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Developed a professional coffee store using the Dawn theme, focusing on clean design and usability.</w:t>
      </w:r>
    </w:p>
    <w:p w14:paraId="57687531" w14:textId="5AD3E61E" w:rsidR="008B5249" w:rsidRP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Enhanced product pages, navigation, and mobile responsiveness, leading to a 2</w:t>
      </w:r>
      <w:r w:rsidR="003C05FB">
        <w:rPr>
          <w:rFonts w:ascii="Garamond" w:hAnsi="Garamond" w:cs="Arial"/>
        </w:rPr>
        <w:t>0</w:t>
      </w:r>
      <w:r w:rsidRPr="008B5249">
        <w:rPr>
          <w:rFonts w:ascii="Garamond" w:hAnsi="Garamond" w:cs="Arial"/>
        </w:rPr>
        <w:t xml:space="preserve">% increase in user engagement and a </w:t>
      </w:r>
      <w:r w:rsidR="003C05FB">
        <w:rPr>
          <w:rFonts w:ascii="Garamond" w:hAnsi="Garamond" w:cs="Arial"/>
        </w:rPr>
        <w:t>1</w:t>
      </w:r>
      <w:r w:rsidRPr="008B5249">
        <w:rPr>
          <w:rFonts w:ascii="Garamond" w:hAnsi="Garamond" w:cs="Arial"/>
        </w:rPr>
        <w:t>0% rise in organic traffic.</w:t>
      </w:r>
    </w:p>
    <w:p w14:paraId="3D633951" w14:textId="77777777" w:rsidR="00934004" w:rsidRPr="00934004" w:rsidRDefault="00934004" w:rsidP="00934004">
      <w:pPr>
        <w:spacing w:line="260" w:lineRule="exact"/>
        <w:rPr>
          <w:rFonts w:ascii="Garamond" w:hAnsi="Garamond" w:cs="Arial"/>
        </w:rPr>
      </w:pPr>
    </w:p>
    <w:p w14:paraId="4E39C14A" w14:textId="0112E1D3" w:rsidR="0031172D" w:rsidRPr="0023524E" w:rsidRDefault="0031172D" w:rsidP="0031172D">
      <w:pPr>
        <w:pStyle w:val="Heading1-Professional"/>
        <w:pBdr>
          <w:bottom w:val="single" w:sz="6" w:space="1" w:color="auto"/>
        </w:pBdr>
        <w:spacing w:after="0"/>
        <w:rPr>
          <w:sz w:val="22"/>
          <w:szCs w:val="22"/>
        </w:rPr>
      </w:pPr>
      <w:r w:rsidRPr="00FB53C6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V</w:t>
      </w:r>
      <w:r w:rsidRPr="00FB53C6">
        <w:rPr>
          <w:sz w:val="22"/>
          <w:szCs w:val="22"/>
        </w:rPr>
        <w:t xml:space="preserve">. </w:t>
      </w:r>
      <w:r w:rsidR="00554286">
        <w:rPr>
          <w:sz w:val="22"/>
          <w:szCs w:val="22"/>
        </w:rPr>
        <w:t>Certifications</w:t>
      </w:r>
      <w:r w:rsidRPr="00FB53C6">
        <w:rPr>
          <w:i/>
          <w:sz w:val="22"/>
          <w:szCs w:val="22"/>
        </w:rPr>
        <w:t xml:space="preserve"> </w:t>
      </w:r>
    </w:p>
    <w:p w14:paraId="4B93EF17" w14:textId="63127FFF" w:rsidR="0031172D" w:rsidRPr="00405047" w:rsidRDefault="0031172D" w:rsidP="0031172D">
      <w:pPr>
        <w:pStyle w:val="CalendarHead-Contemporary"/>
        <w:numPr>
          <w:ilvl w:val="0"/>
          <w:numId w:val="24"/>
        </w:numPr>
        <w:ind w:left="453" w:hanging="340"/>
        <w:rPr>
          <w:rFonts w:ascii="Garamond" w:hAnsi="Garamond"/>
          <w:b w:val="0"/>
          <w:sz w:val="20"/>
        </w:rPr>
      </w:pPr>
      <w:r w:rsidRPr="001F6705">
        <w:rPr>
          <w:rFonts w:ascii="Garamond" w:hAnsi="Garamond"/>
          <w:b w:val="0"/>
          <w:bCs/>
          <w:sz w:val="21"/>
          <w:szCs w:val="21"/>
        </w:rPr>
        <w:t>Specializati</w:t>
      </w:r>
      <w:r w:rsidR="007E5765">
        <w:rPr>
          <w:rFonts w:ascii="Garamond" w:hAnsi="Garamond"/>
          <w:b w:val="0"/>
          <w:bCs/>
          <w:sz w:val="21"/>
          <w:szCs w:val="21"/>
        </w:rPr>
        <w:t>ons</w:t>
      </w:r>
      <w:r w:rsidRPr="009124AE">
        <w:rPr>
          <w:rFonts w:ascii="Garamond" w:hAnsi="Garamond"/>
          <w:sz w:val="20"/>
        </w:rPr>
        <w:t xml:space="preserve">: </w:t>
      </w:r>
    </w:p>
    <w:p w14:paraId="58A86999" w14:textId="77777777" w:rsidR="00405047" w:rsidRPr="009124AE" w:rsidRDefault="00405047" w:rsidP="00405047">
      <w:pPr>
        <w:pStyle w:val="CalendarHead-Contemporary"/>
        <w:ind w:left="453"/>
        <w:rPr>
          <w:rFonts w:ascii="Garamond" w:hAnsi="Garamond"/>
          <w:b w:val="0"/>
          <w:sz w:val="2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961"/>
        <w:gridCol w:w="2551"/>
        <w:gridCol w:w="2970"/>
      </w:tblGrid>
      <w:tr w:rsidR="0031172D" w:rsidRPr="009124AE" w14:paraId="4818FF0B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5481622" w14:textId="553002A9" w:rsidR="0031172D" w:rsidRPr="00426F3D" w:rsidRDefault="00405047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4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Software Engineering</w:t>
              </w:r>
            </w:hyperlink>
          </w:p>
        </w:tc>
        <w:tc>
          <w:tcPr>
            <w:tcW w:w="2551" w:type="dxa"/>
          </w:tcPr>
          <w:p w14:paraId="3985C27C" w14:textId="5EC704EA" w:rsidR="0031172D" w:rsidRPr="002A1F8D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 w:rsidRPr="00405047">
              <w:rPr>
                <w:rFonts w:ascii="Garamond" w:hAnsi="Garamond"/>
                <w:b w:val="0"/>
                <w:sz w:val="20"/>
              </w:rPr>
              <w:t>The Hong Kong University of Science and Technology</w:t>
            </w:r>
          </w:p>
        </w:tc>
        <w:tc>
          <w:tcPr>
            <w:tcW w:w="2970" w:type="dxa"/>
            <w:shd w:val="clear" w:color="auto" w:fill="auto"/>
          </w:tcPr>
          <w:p w14:paraId="4F671139" w14:textId="77777777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3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</w:t>
            </w:r>
            <w:r>
              <w:rPr>
                <w:rFonts w:ascii="Garamond" w:hAnsi="Garamond"/>
                <w:b w:val="0"/>
                <w:sz w:val="20"/>
              </w:rPr>
              <w:t>Specialization</w:t>
            </w:r>
          </w:p>
          <w:p w14:paraId="4F1E7B16" w14:textId="3DA71F43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 (</w:t>
            </w:r>
            <w:r w:rsidR="00426F3D">
              <w:rPr>
                <w:rFonts w:ascii="Garamond" w:hAnsi="Garamond"/>
                <w:b w:val="0"/>
                <w:sz w:val="20"/>
              </w:rPr>
              <w:t>Feb</w:t>
            </w:r>
            <w:r>
              <w:rPr>
                <w:rFonts w:ascii="Garamond" w:hAnsi="Garamond"/>
                <w:b w:val="0"/>
                <w:sz w:val="20"/>
              </w:rPr>
              <w:t xml:space="preserve"> – </w:t>
            </w:r>
            <w:r w:rsidR="00426F3D">
              <w:rPr>
                <w:rFonts w:ascii="Garamond" w:hAnsi="Garamond"/>
                <w:b w:val="0"/>
                <w:sz w:val="20"/>
              </w:rPr>
              <w:t>May</w:t>
            </w:r>
            <w:r w:rsidR="0024036C">
              <w:rPr>
                <w:rFonts w:ascii="Garamond" w:hAnsi="Garamond"/>
                <w:b w:val="0"/>
                <w:sz w:val="20"/>
              </w:rPr>
              <w:t xml:space="preserve"> 202</w:t>
            </w:r>
            <w:r w:rsidR="00426F3D">
              <w:rPr>
                <w:rFonts w:ascii="Garamond" w:hAnsi="Garamond"/>
                <w:b w:val="0"/>
                <w:sz w:val="20"/>
              </w:rPr>
              <w:t>3</w:t>
            </w:r>
            <w:r>
              <w:rPr>
                <w:rFonts w:ascii="Garamond" w:hAnsi="Garamond"/>
                <w:b w:val="0"/>
                <w:sz w:val="20"/>
              </w:rPr>
              <w:t>)</w:t>
            </w:r>
          </w:p>
          <w:p w14:paraId="5B82E85C" w14:textId="796B0032" w:rsidR="00426F3D" w:rsidRPr="00667719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  <w:u w:val="single"/>
              </w:rPr>
            </w:pPr>
          </w:p>
        </w:tc>
      </w:tr>
      <w:tr w:rsidR="0031172D" w:rsidRPr="009124AE" w14:paraId="2B1285D1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1FD18E0" w14:textId="45870AE7" w:rsidR="0031172D" w:rsidRPr="0099517A" w:rsidRDefault="0031172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</w:p>
        </w:tc>
        <w:tc>
          <w:tcPr>
            <w:tcW w:w="2551" w:type="dxa"/>
          </w:tcPr>
          <w:p w14:paraId="65AFEE9D" w14:textId="41A4EE88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2961E171" w14:textId="68BA1E8D" w:rsidR="00405047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761EE263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0A46DA2" w14:textId="5FD6D99C" w:rsidR="0031172D" w:rsidRPr="00426F3D" w:rsidRDefault="00426F3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5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Responsive Website Development and Design</w:t>
              </w:r>
            </w:hyperlink>
          </w:p>
        </w:tc>
        <w:tc>
          <w:tcPr>
            <w:tcW w:w="2551" w:type="dxa"/>
          </w:tcPr>
          <w:p w14:paraId="3F0E9700" w14:textId="2F19AD9A" w:rsidR="0031172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University of London</w:t>
            </w:r>
          </w:p>
        </w:tc>
        <w:tc>
          <w:tcPr>
            <w:tcW w:w="2970" w:type="dxa"/>
            <w:shd w:val="clear" w:color="auto" w:fill="auto"/>
          </w:tcPr>
          <w:p w14:paraId="2DC3A8DA" w14:textId="40442F58" w:rsidR="0031172D" w:rsidRDefault="00941739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6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Specialization </w:t>
            </w:r>
          </w:p>
          <w:p w14:paraId="46318DEF" w14:textId="4673D9A8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(</w:t>
            </w:r>
            <w:r w:rsidR="00426F3D">
              <w:rPr>
                <w:rFonts w:ascii="Garamond" w:hAnsi="Garamond"/>
                <w:b w:val="0"/>
                <w:sz w:val="20"/>
              </w:rPr>
              <w:t>April</w:t>
            </w:r>
            <w:r>
              <w:rPr>
                <w:rFonts w:ascii="Garamond" w:hAnsi="Garamond"/>
                <w:b w:val="0"/>
                <w:sz w:val="20"/>
              </w:rPr>
              <w:t xml:space="preserve">– </w:t>
            </w:r>
            <w:r w:rsidR="00426F3D">
              <w:rPr>
                <w:rFonts w:ascii="Garamond" w:hAnsi="Garamond"/>
                <w:b w:val="0"/>
                <w:sz w:val="20"/>
              </w:rPr>
              <w:t>Aug 202</w:t>
            </w:r>
            <w:r w:rsidR="00667719">
              <w:rPr>
                <w:rFonts w:ascii="Garamond" w:hAnsi="Garamond"/>
                <w:b w:val="0"/>
                <w:sz w:val="20"/>
              </w:rPr>
              <w:t>1</w:t>
            </w:r>
            <w:r>
              <w:rPr>
                <w:rFonts w:ascii="Garamond" w:hAnsi="Garamond"/>
                <w:b w:val="0"/>
                <w:sz w:val="20"/>
              </w:rPr>
              <w:t xml:space="preserve">) </w:t>
            </w:r>
          </w:p>
        </w:tc>
      </w:tr>
      <w:tr w:rsidR="0031172D" w:rsidRPr="009124AE" w14:paraId="6092F6EE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333702F" w14:textId="7F2130F8" w:rsidR="0031172D" w:rsidRPr="00426F3D" w:rsidRDefault="0031172D" w:rsidP="00991806">
            <w:pPr>
              <w:pStyle w:val="CalendarHead-Contemporary"/>
              <w:rPr>
                <w:b w:val="0"/>
                <w:bCs/>
              </w:rPr>
            </w:pPr>
          </w:p>
        </w:tc>
        <w:tc>
          <w:tcPr>
            <w:tcW w:w="2551" w:type="dxa"/>
          </w:tcPr>
          <w:p w14:paraId="67637897" w14:textId="24021660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6E161791" w14:textId="16DC94F4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bookmarkEnd w:id="0"/>
    </w:tbl>
    <w:p w14:paraId="5D5778BA" w14:textId="3E44F96F" w:rsidR="000725C7" w:rsidRPr="00B52A72" w:rsidRDefault="000725C7" w:rsidP="000725C7">
      <w:pPr>
        <w:pStyle w:val="Heading1-Professional"/>
        <w:spacing w:before="240" w:after="0"/>
        <w:jc w:val="both"/>
        <w:rPr>
          <w:rFonts w:ascii="Garamond" w:hAnsi="Garamond"/>
          <w:sz w:val="20"/>
        </w:rPr>
      </w:pPr>
    </w:p>
    <w:sectPr w:rsidR="000725C7" w:rsidRPr="00B52A72" w:rsidSect="00474FCD">
      <w:headerReference w:type="default" r:id="rId16"/>
      <w:footerReference w:type="default" r:id="rId17"/>
      <w:footerReference w:type="first" r:id="rId18"/>
      <w:pgSz w:w="12240" w:h="15840" w:code="1"/>
      <w:pgMar w:top="720" w:right="720" w:bottom="720" w:left="720" w:header="720" w:footer="11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E347D" w14:textId="77777777" w:rsidR="00776D8B" w:rsidRDefault="00776D8B">
      <w:r>
        <w:separator/>
      </w:r>
    </w:p>
  </w:endnote>
  <w:endnote w:type="continuationSeparator" w:id="0">
    <w:p w14:paraId="0E08DEA1" w14:textId="77777777" w:rsidR="00776D8B" w:rsidRDefault="0077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0E9A" w14:textId="7CC48C74" w:rsidR="00055B23" w:rsidRDefault="00055B23" w:rsidP="009B260B">
    <w:pPr>
      <w:pStyle w:val="Footer-Professional"/>
      <w:pBdr>
        <w:top w:val="single" w:sz="8" w:space="1" w:color="auto"/>
      </w:pBdr>
      <w:rPr>
        <w:rFonts w:ascii="Garamond" w:hAnsi="Garamond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C32F" w14:textId="6A4601DA" w:rsidR="00055B23" w:rsidRDefault="00055B23" w:rsidP="000725C7">
    <w:pPr>
      <w:pStyle w:val="Footer-Professional"/>
      <w:pBdr>
        <w:top w:val="single" w:sz="8" w:space="1" w:color="auto"/>
      </w:pBdr>
      <w:jc w:val="right"/>
      <w:rPr>
        <w:rFonts w:ascii="Garamond" w:hAnsi="Garamond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6AA48" w14:textId="77777777" w:rsidR="00776D8B" w:rsidRDefault="00776D8B">
      <w:r>
        <w:separator/>
      </w:r>
    </w:p>
  </w:footnote>
  <w:footnote w:type="continuationSeparator" w:id="0">
    <w:p w14:paraId="5DDA601B" w14:textId="77777777" w:rsidR="00776D8B" w:rsidRDefault="0077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3F0C" w14:textId="298C0C67" w:rsidR="00055B23" w:rsidRPr="00137777" w:rsidRDefault="00055B23" w:rsidP="003F0249">
    <w:pPr>
      <w:pStyle w:val="TOCHeading-Professional"/>
      <w:pBdr>
        <w:top w:val="none" w:sz="0" w:space="0" w:color="auto"/>
        <w:bottom w:val="single" w:sz="6" w:space="1" w:color="auto"/>
      </w:pBdr>
      <w:tabs>
        <w:tab w:val="left" w:pos="4150"/>
      </w:tabs>
      <w:ind w:left="0" w:firstLine="720"/>
      <w:rPr>
        <w:rFonts w:ascii="Garamond" w:hAnsi="Garamond" w:cs="Tahoma"/>
        <w:smallCaps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39665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7854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6A659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5E559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9230E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E89B2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B6076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E8C1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6A0A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8F7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F5AC8"/>
    <w:multiLevelType w:val="hybridMultilevel"/>
    <w:tmpl w:val="0284C11A"/>
    <w:lvl w:ilvl="0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04747CB1"/>
    <w:multiLevelType w:val="hybridMultilevel"/>
    <w:tmpl w:val="9FF02F46"/>
    <w:lvl w:ilvl="0" w:tplc="892A7CBC">
      <w:start w:val="1"/>
      <w:numFmt w:val="upperLetter"/>
      <w:lvlText w:val="%1-"/>
      <w:lvlJc w:val="left"/>
      <w:pPr>
        <w:tabs>
          <w:tab w:val="num" w:pos="634"/>
        </w:tabs>
        <w:ind w:left="634" w:hanging="360"/>
      </w:pPr>
      <w:rPr>
        <w:rFonts w:ascii="Garamond" w:hAnsi="Garamon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4"/>
        </w:tabs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12" w15:restartNumberingAfterBreak="0">
    <w:nsid w:val="0AA87041"/>
    <w:multiLevelType w:val="hybridMultilevel"/>
    <w:tmpl w:val="8E34FF04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0D9D74F2"/>
    <w:multiLevelType w:val="hybridMultilevel"/>
    <w:tmpl w:val="93A23746"/>
    <w:lvl w:ilvl="0" w:tplc="480A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13097419"/>
    <w:multiLevelType w:val="hybridMultilevel"/>
    <w:tmpl w:val="4896F7DC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5" w15:restartNumberingAfterBreak="0">
    <w:nsid w:val="187D329B"/>
    <w:multiLevelType w:val="hybridMultilevel"/>
    <w:tmpl w:val="29F60C10"/>
    <w:lvl w:ilvl="0" w:tplc="4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4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4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4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4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A05806"/>
    <w:multiLevelType w:val="hybridMultilevel"/>
    <w:tmpl w:val="BF6AB70A"/>
    <w:lvl w:ilvl="0" w:tplc="734A3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1A76B4"/>
    <w:multiLevelType w:val="hybridMultilevel"/>
    <w:tmpl w:val="5E3C8F0E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D3701"/>
    <w:multiLevelType w:val="hybridMultilevel"/>
    <w:tmpl w:val="64F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01C01"/>
    <w:multiLevelType w:val="hybridMultilevel"/>
    <w:tmpl w:val="F6582D6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FB07BF"/>
    <w:multiLevelType w:val="hybridMultilevel"/>
    <w:tmpl w:val="C384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6268D"/>
    <w:multiLevelType w:val="hybridMultilevel"/>
    <w:tmpl w:val="D33E8F6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</w:abstractNum>
  <w:abstractNum w:abstractNumId="22" w15:restartNumberingAfterBreak="0">
    <w:nsid w:val="2B0F0CF3"/>
    <w:multiLevelType w:val="hybridMultilevel"/>
    <w:tmpl w:val="BA1650D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328601D5"/>
    <w:multiLevelType w:val="hybridMultilevel"/>
    <w:tmpl w:val="F9AE29D8"/>
    <w:lvl w:ilvl="0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395B2744"/>
    <w:multiLevelType w:val="hybridMultilevel"/>
    <w:tmpl w:val="E44836DC"/>
    <w:lvl w:ilvl="0" w:tplc="4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 w15:restartNumberingAfterBreak="0">
    <w:nsid w:val="3AA0468F"/>
    <w:multiLevelType w:val="multilevel"/>
    <w:tmpl w:val="0284C11A"/>
    <w:lvl w:ilvl="0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45A50494"/>
    <w:multiLevelType w:val="hybridMultilevel"/>
    <w:tmpl w:val="3468D79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9D1DC9"/>
    <w:multiLevelType w:val="hybridMultilevel"/>
    <w:tmpl w:val="AB64A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B54D12"/>
    <w:multiLevelType w:val="hybridMultilevel"/>
    <w:tmpl w:val="86501CBE"/>
    <w:lvl w:ilvl="0" w:tplc="788AE92A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D316C"/>
    <w:multiLevelType w:val="hybridMultilevel"/>
    <w:tmpl w:val="59744D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0" w15:restartNumberingAfterBreak="0">
    <w:nsid w:val="4E960819"/>
    <w:multiLevelType w:val="hybridMultilevel"/>
    <w:tmpl w:val="F1E68A2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4FD73E9E"/>
    <w:multiLevelType w:val="hybridMultilevel"/>
    <w:tmpl w:val="F6FE0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94015B"/>
    <w:multiLevelType w:val="hybridMultilevel"/>
    <w:tmpl w:val="5A0A9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FA7BC1"/>
    <w:multiLevelType w:val="hybridMultilevel"/>
    <w:tmpl w:val="D9B0F6C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4" w15:restartNumberingAfterBreak="0">
    <w:nsid w:val="5747118B"/>
    <w:multiLevelType w:val="hybridMultilevel"/>
    <w:tmpl w:val="6AB4E3B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E14789E"/>
    <w:multiLevelType w:val="hybridMultilevel"/>
    <w:tmpl w:val="1B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41F32"/>
    <w:multiLevelType w:val="hybridMultilevel"/>
    <w:tmpl w:val="CDD272B0"/>
    <w:lvl w:ilvl="0" w:tplc="49EEACEE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101B0"/>
    <w:multiLevelType w:val="hybridMultilevel"/>
    <w:tmpl w:val="FC2A5D1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9B6370"/>
    <w:multiLevelType w:val="hybridMultilevel"/>
    <w:tmpl w:val="F2E4C0C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CF427E3"/>
    <w:multiLevelType w:val="hybridMultilevel"/>
    <w:tmpl w:val="DBE8FD58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0" w15:restartNumberingAfterBreak="0">
    <w:nsid w:val="7B041482"/>
    <w:multiLevelType w:val="hybridMultilevel"/>
    <w:tmpl w:val="DB84E3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1" w15:restartNumberingAfterBreak="0">
    <w:nsid w:val="7B19435E"/>
    <w:multiLevelType w:val="hybridMultilevel"/>
    <w:tmpl w:val="68BA4634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D2AC4"/>
    <w:multiLevelType w:val="hybridMultilevel"/>
    <w:tmpl w:val="CB9A6388"/>
    <w:lvl w:ilvl="0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3456058">
    <w:abstractNumId w:val="10"/>
  </w:num>
  <w:num w:numId="2" w16cid:durableId="986393754">
    <w:abstractNumId w:val="33"/>
  </w:num>
  <w:num w:numId="3" w16cid:durableId="1018504690">
    <w:abstractNumId w:val="25"/>
  </w:num>
  <w:num w:numId="4" w16cid:durableId="1672488843">
    <w:abstractNumId w:val="11"/>
  </w:num>
  <w:num w:numId="5" w16cid:durableId="1655379586">
    <w:abstractNumId w:val="9"/>
  </w:num>
  <w:num w:numId="6" w16cid:durableId="1466924667">
    <w:abstractNumId w:val="7"/>
  </w:num>
  <w:num w:numId="7" w16cid:durableId="682636591">
    <w:abstractNumId w:val="6"/>
  </w:num>
  <w:num w:numId="8" w16cid:durableId="72431151">
    <w:abstractNumId w:val="5"/>
  </w:num>
  <w:num w:numId="9" w16cid:durableId="363598892">
    <w:abstractNumId w:val="4"/>
  </w:num>
  <w:num w:numId="10" w16cid:durableId="1630670405">
    <w:abstractNumId w:val="8"/>
  </w:num>
  <w:num w:numId="11" w16cid:durableId="1983150264">
    <w:abstractNumId w:val="3"/>
  </w:num>
  <w:num w:numId="12" w16cid:durableId="1569728266">
    <w:abstractNumId w:val="2"/>
  </w:num>
  <w:num w:numId="13" w16cid:durableId="394864314">
    <w:abstractNumId w:val="1"/>
  </w:num>
  <w:num w:numId="14" w16cid:durableId="1644581089">
    <w:abstractNumId w:val="0"/>
  </w:num>
  <w:num w:numId="15" w16cid:durableId="1885100691">
    <w:abstractNumId w:val="29"/>
  </w:num>
  <w:num w:numId="16" w16cid:durableId="1600916246">
    <w:abstractNumId w:val="12"/>
  </w:num>
  <w:num w:numId="17" w16cid:durableId="592325449">
    <w:abstractNumId w:val="40"/>
  </w:num>
  <w:num w:numId="18" w16cid:durableId="619456273">
    <w:abstractNumId w:val="39"/>
  </w:num>
  <w:num w:numId="19" w16cid:durableId="461583945">
    <w:abstractNumId w:val="38"/>
  </w:num>
  <w:num w:numId="20" w16cid:durableId="112210338">
    <w:abstractNumId w:val="34"/>
  </w:num>
  <w:num w:numId="21" w16cid:durableId="302396421">
    <w:abstractNumId w:val="14"/>
  </w:num>
  <w:num w:numId="22" w16cid:durableId="1253010572">
    <w:abstractNumId w:val="16"/>
  </w:num>
  <w:num w:numId="23" w16cid:durableId="565410897">
    <w:abstractNumId w:val="35"/>
  </w:num>
  <w:num w:numId="24" w16cid:durableId="1583225190">
    <w:abstractNumId w:val="22"/>
  </w:num>
  <w:num w:numId="25" w16cid:durableId="1430352271">
    <w:abstractNumId w:val="30"/>
  </w:num>
  <w:num w:numId="26" w16cid:durableId="579995012">
    <w:abstractNumId w:val="42"/>
  </w:num>
  <w:num w:numId="27" w16cid:durableId="1800806358">
    <w:abstractNumId w:val="36"/>
  </w:num>
  <w:num w:numId="28" w16cid:durableId="1201937073">
    <w:abstractNumId w:val="23"/>
  </w:num>
  <w:num w:numId="29" w16cid:durableId="375086326">
    <w:abstractNumId w:val="26"/>
  </w:num>
  <w:num w:numId="30" w16cid:durableId="1844783469">
    <w:abstractNumId w:val="13"/>
  </w:num>
  <w:num w:numId="31" w16cid:durableId="236328313">
    <w:abstractNumId w:val="24"/>
  </w:num>
  <w:num w:numId="32" w16cid:durableId="1013336107">
    <w:abstractNumId w:val="41"/>
  </w:num>
  <w:num w:numId="33" w16cid:durableId="1314679978">
    <w:abstractNumId w:val="17"/>
  </w:num>
  <w:num w:numId="34" w16cid:durableId="1527906318">
    <w:abstractNumId w:val="21"/>
  </w:num>
  <w:num w:numId="35" w16cid:durableId="584267310">
    <w:abstractNumId w:val="15"/>
  </w:num>
  <w:num w:numId="36" w16cid:durableId="105590161">
    <w:abstractNumId w:val="19"/>
  </w:num>
  <w:num w:numId="37" w16cid:durableId="989410562">
    <w:abstractNumId w:val="37"/>
  </w:num>
  <w:num w:numId="38" w16cid:durableId="2032754062">
    <w:abstractNumId w:val="20"/>
  </w:num>
  <w:num w:numId="39" w16cid:durableId="436098488">
    <w:abstractNumId w:val="28"/>
  </w:num>
  <w:num w:numId="40" w16cid:durableId="1815948539">
    <w:abstractNumId w:val="32"/>
  </w:num>
  <w:num w:numId="41" w16cid:durableId="413430375">
    <w:abstractNumId w:val="18"/>
  </w:num>
  <w:num w:numId="42" w16cid:durableId="268634347">
    <w:abstractNumId w:val="27"/>
  </w:num>
  <w:num w:numId="43" w16cid:durableId="8513787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wsletter Post Wizard Balloon" w:val="1"/>
  </w:docVars>
  <w:rsids>
    <w:rsidRoot w:val="006B16EB"/>
    <w:rsid w:val="00001667"/>
    <w:rsid w:val="00002B2B"/>
    <w:rsid w:val="00003E8F"/>
    <w:rsid w:val="00013BC5"/>
    <w:rsid w:val="0001478A"/>
    <w:rsid w:val="00016CB7"/>
    <w:rsid w:val="0002274F"/>
    <w:rsid w:val="00022879"/>
    <w:rsid w:val="00024980"/>
    <w:rsid w:val="00024C78"/>
    <w:rsid w:val="00024E34"/>
    <w:rsid w:val="00025503"/>
    <w:rsid w:val="00027448"/>
    <w:rsid w:val="000274DB"/>
    <w:rsid w:val="00027B2B"/>
    <w:rsid w:val="00033F31"/>
    <w:rsid w:val="000350FB"/>
    <w:rsid w:val="00035547"/>
    <w:rsid w:val="00040241"/>
    <w:rsid w:val="00041D00"/>
    <w:rsid w:val="0004298A"/>
    <w:rsid w:val="0004327C"/>
    <w:rsid w:val="00043CDF"/>
    <w:rsid w:val="000449DA"/>
    <w:rsid w:val="00045371"/>
    <w:rsid w:val="00045658"/>
    <w:rsid w:val="0004600A"/>
    <w:rsid w:val="00047DC2"/>
    <w:rsid w:val="00051B2E"/>
    <w:rsid w:val="0005334A"/>
    <w:rsid w:val="00053C11"/>
    <w:rsid w:val="00054641"/>
    <w:rsid w:val="00055B23"/>
    <w:rsid w:val="00056711"/>
    <w:rsid w:val="00061761"/>
    <w:rsid w:val="00063389"/>
    <w:rsid w:val="00063A54"/>
    <w:rsid w:val="00063CAF"/>
    <w:rsid w:val="00066097"/>
    <w:rsid w:val="00066FA8"/>
    <w:rsid w:val="000725C7"/>
    <w:rsid w:val="00073657"/>
    <w:rsid w:val="0007443C"/>
    <w:rsid w:val="00075C1D"/>
    <w:rsid w:val="00083A60"/>
    <w:rsid w:val="00083B34"/>
    <w:rsid w:val="000850EE"/>
    <w:rsid w:val="00090D06"/>
    <w:rsid w:val="000933B8"/>
    <w:rsid w:val="000942D4"/>
    <w:rsid w:val="000958CA"/>
    <w:rsid w:val="000A1DD8"/>
    <w:rsid w:val="000A6EF0"/>
    <w:rsid w:val="000B04E0"/>
    <w:rsid w:val="000B2DA4"/>
    <w:rsid w:val="000B6BC1"/>
    <w:rsid w:val="000B733A"/>
    <w:rsid w:val="000B7C20"/>
    <w:rsid w:val="000C2189"/>
    <w:rsid w:val="000C7484"/>
    <w:rsid w:val="000D3FEB"/>
    <w:rsid w:val="000D49A1"/>
    <w:rsid w:val="000D55FA"/>
    <w:rsid w:val="000D6078"/>
    <w:rsid w:val="000D75AC"/>
    <w:rsid w:val="000E07FC"/>
    <w:rsid w:val="000E2097"/>
    <w:rsid w:val="000E5641"/>
    <w:rsid w:val="000E5F6E"/>
    <w:rsid w:val="000F08CD"/>
    <w:rsid w:val="000F2B83"/>
    <w:rsid w:val="000F2C61"/>
    <w:rsid w:val="000F619D"/>
    <w:rsid w:val="000F63EA"/>
    <w:rsid w:val="000F68A9"/>
    <w:rsid w:val="000F6E86"/>
    <w:rsid w:val="001033F2"/>
    <w:rsid w:val="001036C3"/>
    <w:rsid w:val="001050A2"/>
    <w:rsid w:val="00105515"/>
    <w:rsid w:val="00106B61"/>
    <w:rsid w:val="00106CFB"/>
    <w:rsid w:val="00107A66"/>
    <w:rsid w:val="001104BC"/>
    <w:rsid w:val="00114D08"/>
    <w:rsid w:val="00120955"/>
    <w:rsid w:val="00123831"/>
    <w:rsid w:val="00125B66"/>
    <w:rsid w:val="00126773"/>
    <w:rsid w:val="00130C56"/>
    <w:rsid w:val="00131006"/>
    <w:rsid w:val="00137777"/>
    <w:rsid w:val="00140A50"/>
    <w:rsid w:val="00142AFF"/>
    <w:rsid w:val="001433F7"/>
    <w:rsid w:val="00144729"/>
    <w:rsid w:val="00146AE8"/>
    <w:rsid w:val="00147173"/>
    <w:rsid w:val="001521FC"/>
    <w:rsid w:val="00152A0B"/>
    <w:rsid w:val="00152B99"/>
    <w:rsid w:val="00155484"/>
    <w:rsid w:val="0016060A"/>
    <w:rsid w:val="00163F92"/>
    <w:rsid w:val="0016401D"/>
    <w:rsid w:val="00172D1E"/>
    <w:rsid w:val="001737F6"/>
    <w:rsid w:val="0017543D"/>
    <w:rsid w:val="00175C3C"/>
    <w:rsid w:val="001771A2"/>
    <w:rsid w:val="00182454"/>
    <w:rsid w:val="00190116"/>
    <w:rsid w:val="00192E8B"/>
    <w:rsid w:val="00192F1F"/>
    <w:rsid w:val="00196E54"/>
    <w:rsid w:val="001A0619"/>
    <w:rsid w:val="001A2C20"/>
    <w:rsid w:val="001A5135"/>
    <w:rsid w:val="001A607A"/>
    <w:rsid w:val="001A6521"/>
    <w:rsid w:val="001A6ECD"/>
    <w:rsid w:val="001A757D"/>
    <w:rsid w:val="001B1F46"/>
    <w:rsid w:val="001B288A"/>
    <w:rsid w:val="001B42B3"/>
    <w:rsid w:val="001B5EAE"/>
    <w:rsid w:val="001C1DD6"/>
    <w:rsid w:val="001C3A2F"/>
    <w:rsid w:val="001C5762"/>
    <w:rsid w:val="001C633B"/>
    <w:rsid w:val="001D0FB9"/>
    <w:rsid w:val="001D43E2"/>
    <w:rsid w:val="001D7586"/>
    <w:rsid w:val="001E0738"/>
    <w:rsid w:val="001E0E70"/>
    <w:rsid w:val="001E1CCC"/>
    <w:rsid w:val="001E2817"/>
    <w:rsid w:val="001E3C83"/>
    <w:rsid w:val="001F6705"/>
    <w:rsid w:val="001F7A3F"/>
    <w:rsid w:val="00200590"/>
    <w:rsid w:val="00201C3D"/>
    <w:rsid w:val="00202DEF"/>
    <w:rsid w:val="00210443"/>
    <w:rsid w:val="00210626"/>
    <w:rsid w:val="002114A6"/>
    <w:rsid w:val="00212294"/>
    <w:rsid w:val="002162C7"/>
    <w:rsid w:val="00221697"/>
    <w:rsid w:val="00225E52"/>
    <w:rsid w:val="00226EE5"/>
    <w:rsid w:val="00231DD4"/>
    <w:rsid w:val="00232537"/>
    <w:rsid w:val="002328D5"/>
    <w:rsid w:val="002341AC"/>
    <w:rsid w:val="002347FE"/>
    <w:rsid w:val="0023524E"/>
    <w:rsid w:val="0024015A"/>
    <w:rsid w:val="002402C1"/>
    <w:rsid w:val="0024036C"/>
    <w:rsid w:val="00243CE2"/>
    <w:rsid w:val="00244568"/>
    <w:rsid w:val="0024682D"/>
    <w:rsid w:val="00250684"/>
    <w:rsid w:val="0025316A"/>
    <w:rsid w:val="00255AC4"/>
    <w:rsid w:val="0025615A"/>
    <w:rsid w:val="00257339"/>
    <w:rsid w:val="0026298D"/>
    <w:rsid w:val="002629D0"/>
    <w:rsid w:val="00270D5F"/>
    <w:rsid w:val="00271814"/>
    <w:rsid w:val="00271BFD"/>
    <w:rsid w:val="00274F4D"/>
    <w:rsid w:val="002754C8"/>
    <w:rsid w:val="002775BF"/>
    <w:rsid w:val="00277C9A"/>
    <w:rsid w:val="002809E5"/>
    <w:rsid w:val="00283B6A"/>
    <w:rsid w:val="00287983"/>
    <w:rsid w:val="00287EC9"/>
    <w:rsid w:val="00290144"/>
    <w:rsid w:val="0029057C"/>
    <w:rsid w:val="002928D2"/>
    <w:rsid w:val="002942D9"/>
    <w:rsid w:val="002A1F8D"/>
    <w:rsid w:val="002A32CE"/>
    <w:rsid w:val="002A55A7"/>
    <w:rsid w:val="002A62B4"/>
    <w:rsid w:val="002A6AC1"/>
    <w:rsid w:val="002B1067"/>
    <w:rsid w:val="002B19AB"/>
    <w:rsid w:val="002B2B7A"/>
    <w:rsid w:val="002B2D31"/>
    <w:rsid w:val="002B7AE8"/>
    <w:rsid w:val="002B7E8A"/>
    <w:rsid w:val="002C0B1F"/>
    <w:rsid w:val="002C28A7"/>
    <w:rsid w:val="002C3B50"/>
    <w:rsid w:val="002C3C7C"/>
    <w:rsid w:val="002C686D"/>
    <w:rsid w:val="002C6BCD"/>
    <w:rsid w:val="002C7DE7"/>
    <w:rsid w:val="002D170F"/>
    <w:rsid w:val="002D5175"/>
    <w:rsid w:val="002D6D0A"/>
    <w:rsid w:val="002E1F83"/>
    <w:rsid w:val="002E414D"/>
    <w:rsid w:val="002E4384"/>
    <w:rsid w:val="002E4D3B"/>
    <w:rsid w:val="002E591F"/>
    <w:rsid w:val="002E5C14"/>
    <w:rsid w:val="002F4D81"/>
    <w:rsid w:val="002F6791"/>
    <w:rsid w:val="002F74F1"/>
    <w:rsid w:val="00300209"/>
    <w:rsid w:val="00300C7D"/>
    <w:rsid w:val="00302AB3"/>
    <w:rsid w:val="00305E2F"/>
    <w:rsid w:val="00310088"/>
    <w:rsid w:val="003113F8"/>
    <w:rsid w:val="0031172D"/>
    <w:rsid w:val="00313BA5"/>
    <w:rsid w:val="00317BE2"/>
    <w:rsid w:val="003221A8"/>
    <w:rsid w:val="003231A5"/>
    <w:rsid w:val="0032386D"/>
    <w:rsid w:val="003243A1"/>
    <w:rsid w:val="00324D81"/>
    <w:rsid w:val="00326950"/>
    <w:rsid w:val="00327CC3"/>
    <w:rsid w:val="00327D09"/>
    <w:rsid w:val="00331535"/>
    <w:rsid w:val="00331B6C"/>
    <w:rsid w:val="003366F2"/>
    <w:rsid w:val="003400FB"/>
    <w:rsid w:val="003408BF"/>
    <w:rsid w:val="003413DB"/>
    <w:rsid w:val="00342733"/>
    <w:rsid w:val="00342A63"/>
    <w:rsid w:val="0034402C"/>
    <w:rsid w:val="00350DDE"/>
    <w:rsid w:val="00351158"/>
    <w:rsid w:val="0035260B"/>
    <w:rsid w:val="003532EF"/>
    <w:rsid w:val="00353546"/>
    <w:rsid w:val="00354810"/>
    <w:rsid w:val="00354AE3"/>
    <w:rsid w:val="00356451"/>
    <w:rsid w:val="00365FA9"/>
    <w:rsid w:val="003662C9"/>
    <w:rsid w:val="00367727"/>
    <w:rsid w:val="00375576"/>
    <w:rsid w:val="003760B3"/>
    <w:rsid w:val="00376D3D"/>
    <w:rsid w:val="003813DD"/>
    <w:rsid w:val="00382406"/>
    <w:rsid w:val="00382467"/>
    <w:rsid w:val="00383F34"/>
    <w:rsid w:val="0038477E"/>
    <w:rsid w:val="003860C6"/>
    <w:rsid w:val="003860DF"/>
    <w:rsid w:val="0038643B"/>
    <w:rsid w:val="00390BDF"/>
    <w:rsid w:val="0039266A"/>
    <w:rsid w:val="00394207"/>
    <w:rsid w:val="00395688"/>
    <w:rsid w:val="003956F8"/>
    <w:rsid w:val="003A6F98"/>
    <w:rsid w:val="003B1863"/>
    <w:rsid w:val="003B245F"/>
    <w:rsid w:val="003B3439"/>
    <w:rsid w:val="003B3605"/>
    <w:rsid w:val="003B4FC9"/>
    <w:rsid w:val="003B51BA"/>
    <w:rsid w:val="003B5D97"/>
    <w:rsid w:val="003C05FB"/>
    <w:rsid w:val="003C2A72"/>
    <w:rsid w:val="003C2ED1"/>
    <w:rsid w:val="003C515E"/>
    <w:rsid w:val="003C566D"/>
    <w:rsid w:val="003D04A9"/>
    <w:rsid w:val="003D4309"/>
    <w:rsid w:val="003E025C"/>
    <w:rsid w:val="003E1763"/>
    <w:rsid w:val="003E1EB0"/>
    <w:rsid w:val="003E3C14"/>
    <w:rsid w:val="003E5CFD"/>
    <w:rsid w:val="003E705A"/>
    <w:rsid w:val="003E743A"/>
    <w:rsid w:val="003E7476"/>
    <w:rsid w:val="003F0249"/>
    <w:rsid w:val="003F02DD"/>
    <w:rsid w:val="003F0366"/>
    <w:rsid w:val="003F310B"/>
    <w:rsid w:val="003F5ACA"/>
    <w:rsid w:val="003F6726"/>
    <w:rsid w:val="003F7169"/>
    <w:rsid w:val="00401A7B"/>
    <w:rsid w:val="0040422A"/>
    <w:rsid w:val="0040422D"/>
    <w:rsid w:val="00405047"/>
    <w:rsid w:val="00407937"/>
    <w:rsid w:val="00411603"/>
    <w:rsid w:val="00412673"/>
    <w:rsid w:val="00413148"/>
    <w:rsid w:val="00413AA2"/>
    <w:rsid w:val="00413FF5"/>
    <w:rsid w:val="00414AF1"/>
    <w:rsid w:val="00417173"/>
    <w:rsid w:val="00421B96"/>
    <w:rsid w:val="004223AA"/>
    <w:rsid w:val="004251BF"/>
    <w:rsid w:val="00425D05"/>
    <w:rsid w:val="004268C3"/>
    <w:rsid w:val="00426CCE"/>
    <w:rsid w:val="00426F3D"/>
    <w:rsid w:val="00427CDF"/>
    <w:rsid w:val="004304D6"/>
    <w:rsid w:val="004309B9"/>
    <w:rsid w:val="0043113E"/>
    <w:rsid w:val="00433092"/>
    <w:rsid w:val="00436318"/>
    <w:rsid w:val="004421B2"/>
    <w:rsid w:val="00444AFB"/>
    <w:rsid w:val="00446671"/>
    <w:rsid w:val="00446E5D"/>
    <w:rsid w:val="004542DC"/>
    <w:rsid w:val="004547C2"/>
    <w:rsid w:val="0045664D"/>
    <w:rsid w:val="00456F68"/>
    <w:rsid w:val="00457F28"/>
    <w:rsid w:val="004602B3"/>
    <w:rsid w:val="00461C93"/>
    <w:rsid w:val="004624B2"/>
    <w:rsid w:val="00464326"/>
    <w:rsid w:val="0046466B"/>
    <w:rsid w:val="00474FCD"/>
    <w:rsid w:val="00475886"/>
    <w:rsid w:val="004770FA"/>
    <w:rsid w:val="004771B6"/>
    <w:rsid w:val="00477782"/>
    <w:rsid w:val="004817CD"/>
    <w:rsid w:val="00482211"/>
    <w:rsid w:val="00483348"/>
    <w:rsid w:val="00485218"/>
    <w:rsid w:val="0048567F"/>
    <w:rsid w:val="004876F4"/>
    <w:rsid w:val="00490470"/>
    <w:rsid w:val="00491ECA"/>
    <w:rsid w:val="00493DE4"/>
    <w:rsid w:val="004957F7"/>
    <w:rsid w:val="004A0AE3"/>
    <w:rsid w:val="004A25CC"/>
    <w:rsid w:val="004A3E32"/>
    <w:rsid w:val="004B23FE"/>
    <w:rsid w:val="004B29C0"/>
    <w:rsid w:val="004B31E6"/>
    <w:rsid w:val="004B3398"/>
    <w:rsid w:val="004B53C3"/>
    <w:rsid w:val="004B59DE"/>
    <w:rsid w:val="004B7708"/>
    <w:rsid w:val="004B7E02"/>
    <w:rsid w:val="004C0AAD"/>
    <w:rsid w:val="004C2AD6"/>
    <w:rsid w:val="004C35B4"/>
    <w:rsid w:val="004C3922"/>
    <w:rsid w:val="004C3931"/>
    <w:rsid w:val="004C398C"/>
    <w:rsid w:val="004C5070"/>
    <w:rsid w:val="004C6C4F"/>
    <w:rsid w:val="004C79DF"/>
    <w:rsid w:val="004D1EF3"/>
    <w:rsid w:val="004D3108"/>
    <w:rsid w:val="004D4F7E"/>
    <w:rsid w:val="004D67EB"/>
    <w:rsid w:val="004D77C7"/>
    <w:rsid w:val="004E123C"/>
    <w:rsid w:val="004E1A97"/>
    <w:rsid w:val="004E4073"/>
    <w:rsid w:val="004E4EEF"/>
    <w:rsid w:val="004E57F3"/>
    <w:rsid w:val="004E5B06"/>
    <w:rsid w:val="004E6EA0"/>
    <w:rsid w:val="004F0CA6"/>
    <w:rsid w:val="004F198C"/>
    <w:rsid w:val="004F1FBE"/>
    <w:rsid w:val="004F2E2A"/>
    <w:rsid w:val="004F3861"/>
    <w:rsid w:val="004F487C"/>
    <w:rsid w:val="004F4CC4"/>
    <w:rsid w:val="00500EC9"/>
    <w:rsid w:val="00501246"/>
    <w:rsid w:val="00503EB6"/>
    <w:rsid w:val="00504198"/>
    <w:rsid w:val="00505A7C"/>
    <w:rsid w:val="005076BE"/>
    <w:rsid w:val="00513AC9"/>
    <w:rsid w:val="00513CEF"/>
    <w:rsid w:val="005159F8"/>
    <w:rsid w:val="00515AA9"/>
    <w:rsid w:val="00515C1F"/>
    <w:rsid w:val="0051637B"/>
    <w:rsid w:val="0052063D"/>
    <w:rsid w:val="00523655"/>
    <w:rsid w:val="00523B48"/>
    <w:rsid w:val="00524294"/>
    <w:rsid w:val="00527FEA"/>
    <w:rsid w:val="00530715"/>
    <w:rsid w:val="00530855"/>
    <w:rsid w:val="005315C2"/>
    <w:rsid w:val="00532FF4"/>
    <w:rsid w:val="00533E1C"/>
    <w:rsid w:val="005356DD"/>
    <w:rsid w:val="005374D5"/>
    <w:rsid w:val="005377F3"/>
    <w:rsid w:val="005379C3"/>
    <w:rsid w:val="00541420"/>
    <w:rsid w:val="0054173E"/>
    <w:rsid w:val="005427C9"/>
    <w:rsid w:val="005440C1"/>
    <w:rsid w:val="00545503"/>
    <w:rsid w:val="005517CD"/>
    <w:rsid w:val="00551ACE"/>
    <w:rsid w:val="00552706"/>
    <w:rsid w:val="00554286"/>
    <w:rsid w:val="0055635A"/>
    <w:rsid w:val="005628D9"/>
    <w:rsid w:val="005636EE"/>
    <w:rsid w:val="00563D53"/>
    <w:rsid w:val="005645D5"/>
    <w:rsid w:val="00564EE5"/>
    <w:rsid w:val="00566D53"/>
    <w:rsid w:val="00572FB0"/>
    <w:rsid w:val="005762B3"/>
    <w:rsid w:val="005810A4"/>
    <w:rsid w:val="0058419D"/>
    <w:rsid w:val="00586503"/>
    <w:rsid w:val="005901C7"/>
    <w:rsid w:val="00590304"/>
    <w:rsid w:val="0059043C"/>
    <w:rsid w:val="0059233B"/>
    <w:rsid w:val="00592B2D"/>
    <w:rsid w:val="005A2CA4"/>
    <w:rsid w:val="005A3D8B"/>
    <w:rsid w:val="005A49C2"/>
    <w:rsid w:val="005B0CC1"/>
    <w:rsid w:val="005B0EF3"/>
    <w:rsid w:val="005B2D9E"/>
    <w:rsid w:val="005B60F0"/>
    <w:rsid w:val="005B7976"/>
    <w:rsid w:val="005C00C1"/>
    <w:rsid w:val="005C0ECD"/>
    <w:rsid w:val="005C1BFC"/>
    <w:rsid w:val="005C2A3E"/>
    <w:rsid w:val="005C2A99"/>
    <w:rsid w:val="005C2D83"/>
    <w:rsid w:val="005C31EC"/>
    <w:rsid w:val="005C3F4B"/>
    <w:rsid w:val="005C5661"/>
    <w:rsid w:val="005D01AD"/>
    <w:rsid w:val="005D1233"/>
    <w:rsid w:val="005D2626"/>
    <w:rsid w:val="005D3283"/>
    <w:rsid w:val="005D585D"/>
    <w:rsid w:val="005D651E"/>
    <w:rsid w:val="005D6780"/>
    <w:rsid w:val="005E0108"/>
    <w:rsid w:val="005E2575"/>
    <w:rsid w:val="005E2F90"/>
    <w:rsid w:val="005E4212"/>
    <w:rsid w:val="005E5585"/>
    <w:rsid w:val="005E6AE9"/>
    <w:rsid w:val="005E7FAD"/>
    <w:rsid w:val="005F4DF2"/>
    <w:rsid w:val="005F535A"/>
    <w:rsid w:val="005F596E"/>
    <w:rsid w:val="005F5B7A"/>
    <w:rsid w:val="006046AA"/>
    <w:rsid w:val="006068F0"/>
    <w:rsid w:val="006074C7"/>
    <w:rsid w:val="00607CF1"/>
    <w:rsid w:val="00613FCC"/>
    <w:rsid w:val="0061419B"/>
    <w:rsid w:val="00615C6F"/>
    <w:rsid w:val="0062008B"/>
    <w:rsid w:val="00622AD8"/>
    <w:rsid w:val="006233F3"/>
    <w:rsid w:val="00624F59"/>
    <w:rsid w:val="00625235"/>
    <w:rsid w:val="00625D68"/>
    <w:rsid w:val="0062605A"/>
    <w:rsid w:val="00627CA4"/>
    <w:rsid w:val="00630FC7"/>
    <w:rsid w:val="006318FA"/>
    <w:rsid w:val="006331F7"/>
    <w:rsid w:val="0063346C"/>
    <w:rsid w:val="00633561"/>
    <w:rsid w:val="0063467A"/>
    <w:rsid w:val="00635F39"/>
    <w:rsid w:val="00641CD2"/>
    <w:rsid w:val="00642CF3"/>
    <w:rsid w:val="006443CA"/>
    <w:rsid w:val="00644651"/>
    <w:rsid w:val="00644BA4"/>
    <w:rsid w:val="006507CB"/>
    <w:rsid w:val="006517CD"/>
    <w:rsid w:val="00651A95"/>
    <w:rsid w:val="00654D27"/>
    <w:rsid w:val="006554A2"/>
    <w:rsid w:val="00655C31"/>
    <w:rsid w:val="006606EE"/>
    <w:rsid w:val="00661F34"/>
    <w:rsid w:val="00662ADD"/>
    <w:rsid w:val="00662E7C"/>
    <w:rsid w:val="006666A3"/>
    <w:rsid w:val="00667719"/>
    <w:rsid w:val="006712BA"/>
    <w:rsid w:val="0067272F"/>
    <w:rsid w:val="006743B8"/>
    <w:rsid w:val="00677FDD"/>
    <w:rsid w:val="0068451B"/>
    <w:rsid w:val="0068490F"/>
    <w:rsid w:val="00684FA2"/>
    <w:rsid w:val="00685831"/>
    <w:rsid w:val="0069527B"/>
    <w:rsid w:val="006A1F9D"/>
    <w:rsid w:val="006A4F9E"/>
    <w:rsid w:val="006A64F2"/>
    <w:rsid w:val="006B060D"/>
    <w:rsid w:val="006B0A85"/>
    <w:rsid w:val="006B16EB"/>
    <w:rsid w:val="006B4840"/>
    <w:rsid w:val="006B4A26"/>
    <w:rsid w:val="006B653B"/>
    <w:rsid w:val="006C0838"/>
    <w:rsid w:val="006C0AFE"/>
    <w:rsid w:val="006C3F19"/>
    <w:rsid w:val="006C6329"/>
    <w:rsid w:val="006C6594"/>
    <w:rsid w:val="006C6910"/>
    <w:rsid w:val="006C7F45"/>
    <w:rsid w:val="006D0AD9"/>
    <w:rsid w:val="006D0C27"/>
    <w:rsid w:val="006D1577"/>
    <w:rsid w:val="006D2BE9"/>
    <w:rsid w:val="006D6C05"/>
    <w:rsid w:val="006D6E39"/>
    <w:rsid w:val="006E11EE"/>
    <w:rsid w:val="006E2D37"/>
    <w:rsid w:val="006E382C"/>
    <w:rsid w:val="006E722E"/>
    <w:rsid w:val="006F1049"/>
    <w:rsid w:val="006F13EE"/>
    <w:rsid w:val="006F3440"/>
    <w:rsid w:val="006F7A59"/>
    <w:rsid w:val="00700065"/>
    <w:rsid w:val="00701613"/>
    <w:rsid w:val="00701722"/>
    <w:rsid w:val="007018A4"/>
    <w:rsid w:val="00701F37"/>
    <w:rsid w:val="00701FDC"/>
    <w:rsid w:val="00703432"/>
    <w:rsid w:val="00707EC2"/>
    <w:rsid w:val="00710AB6"/>
    <w:rsid w:val="00710FE6"/>
    <w:rsid w:val="00711B6D"/>
    <w:rsid w:val="00714A4E"/>
    <w:rsid w:val="00714AEE"/>
    <w:rsid w:val="00716E8F"/>
    <w:rsid w:val="00725514"/>
    <w:rsid w:val="00727B81"/>
    <w:rsid w:val="00730A6D"/>
    <w:rsid w:val="00732DC6"/>
    <w:rsid w:val="00733B02"/>
    <w:rsid w:val="00734402"/>
    <w:rsid w:val="0073476C"/>
    <w:rsid w:val="00735CF5"/>
    <w:rsid w:val="00743A28"/>
    <w:rsid w:val="007448C1"/>
    <w:rsid w:val="00744A5C"/>
    <w:rsid w:val="00745E73"/>
    <w:rsid w:val="007461A4"/>
    <w:rsid w:val="00750931"/>
    <w:rsid w:val="00751977"/>
    <w:rsid w:val="00762878"/>
    <w:rsid w:val="00762910"/>
    <w:rsid w:val="00763CD3"/>
    <w:rsid w:val="007658C1"/>
    <w:rsid w:val="0076607E"/>
    <w:rsid w:val="00771E97"/>
    <w:rsid w:val="00772010"/>
    <w:rsid w:val="00772291"/>
    <w:rsid w:val="00772546"/>
    <w:rsid w:val="007748E8"/>
    <w:rsid w:val="007757ED"/>
    <w:rsid w:val="00776009"/>
    <w:rsid w:val="00776D8B"/>
    <w:rsid w:val="007772ED"/>
    <w:rsid w:val="00777BC6"/>
    <w:rsid w:val="00780EAF"/>
    <w:rsid w:val="007812FF"/>
    <w:rsid w:val="00781ED2"/>
    <w:rsid w:val="007821F8"/>
    <w:rsid w:val="00783824"/>
    <w:rsid w:val="00784194"/>
    <w:rsid w:val="00786618"/>
    <w:rsid w:val="00786986"/>
    <w:rsid w:val="007873C7"/>
    <w:rsid w:val="007928E7"/>
    <w:rsid w:val="00795E56"/>
    <w:rsid w:val="007A0420"/>
    <w:rsid w:val="007A0CFA"/>
    <w:rsid w:val="007A131F"/>
    <w:rsid w:val="007A1B1A"/>
    <w:rsid w:val="007A2163"/>
    <w:rsid w:val="007A4633"/>
    <w:rsid w:val="007A75B4"/>
    <w:rsid w:val="007B0D65"/>
    <w:rsid w:val="007B1451"/>
    <w:rsid w:val="007B25F2"/>
    <w:rsid w:val="007B56AD"/>
    <w:rsid w:val="007B7087"/>
    <w:rsid w:val="007B7BF5"/>
    <w:rsid w:val="007C0725"/>
    <w:rsid w:val="007C0763"/>
    <w:rsid w:val="007C1245"/>
    <w:rsid w:val="007C684F"/>
    <w:rsid w:val="007D0E6B"/>
    <w:rsid w:val="007D5588"/>
    <w:rsid w:val="007D59BE"/>
    <w:rsid w:val="007D7079"/>
    <w:rsid w:val="007E1E0C"/>
    <w:rsid w:val="007E5765"/>
    <w:rsid w:val="007E5D2E"/>
    <w:rsid w:val="007E6D38"/>
    <w:rsid w:val="007E710C"/>
    <w:rsid w:val="007F3BCA"/>
    <w:rsid w:val="007F4469"/>
    <w:rsid w:val="007F6778"/>
    <w:rsid w:val="007F6829"/>
    <w:rsid w:val="007F6E89"/>
    <w:rsid w:val="00800279"/>
    <w:rsid w:val="00802020"/>
    <w:rsid w:val="00803A03"/>
    <w:rsid w:val="00803F5A"/>
    <w:rsid w:val="00806828"/>
    <w:rsid w:val="008075FD"/>
    <w:rsid w:val="0081033D"/>
    <w:rsid w:val="00812063"/>
    <w:rsid w:val="00813EF9"/>
    <w:rsid w:val="00817298"/>
    <w:rsid w:val="00820920"/>
    <w:rsid w:val="00820C23"/>
    <w:rsid w:val="00826679"/>
    <w:rsid w:val="00827A2F"/>
    <w:rsid w:val="00830CA8"/>
    <w:rsid w:val="00831F85"/>
    <w:rsid w:val="00831FD0"/>
    <w:rsid w:val="00834548"/>
    <w:rsid w:val="0083533C"/>
    <w:rsid w:val="00835C3B"/>
    <w:rsid w:val="00835DAD"/>
    <w:rsid w:val="008373F5"/>
    <w:rsid w:val="00837D9E"/>
    <w:rsid w:val="00840554"/>
    <w:rsid w:val="00842204"/>
    <w:rsid w:val="00842476"/>
    <w:rsid w:val="00842FB3"/>
    <w:rsid w:val="008447E1"/>
    <w:rsid w:val="008454B7"/>
    <w:rsid w:val="008468B9"/>
    <w:rsid w:val="008474F9"/>
    <w:rsid w:val="00850242"/>
    <w:rsid w:val="00850A75"/>
    <w:rsid w:val="00851436"/>
    <w:rsid w:val="008544D2"/>
    <w:rsid w:val="00854662"/>
    <w:rsid w:val="00861002"/>
    <w:rsid w:val="00863178"/>
    <w:rsid w:val="00874CFE"/>
    <w:rsid w:val="00875370"/>
    <w:rsid w:val="00886A4E"/>
    <w:rsid w:val="00890B95"/>
    <w:rsid w:val="00890E76"/>
    <w:rsid w:val="00893673"/>
    <w:rsid w:val="008A1231"/>
    <w:rsid w:val="008A4269"/>
    <w:rsid w:val="008B25F5"/>
    <w:rsid w:val="008B2F2D"/>
    <w:rsid w:val="008B5249"/>
    <w:rsid w:val="008B545F"/>
    <w:rsid w:val="008B58D1"/>
    <w:rsid w:val="008B7764"/>
    <w:rsid w:val="008B7DCD"/>
    <w:rsid w:val="008C09CD"/>
    <w:rsid w:val="008C313F"/>
    <w:rsid w:val="008C3821"/>
    <w:rsid w:val="008C6053"/>
    <w:rsid w:val="008C64CA"/>
    <w:rsid w:val="008C6EC2"/>
    <w:rsid w:val="008D47AF"/>
    <w:rsid w:val="008D6270"/>
    <w:rsid w:val="008D6A90"/>
    <w:rsid w:val="008D6D27"/>
    <w:rsid w:val="008E246B"/>
    <w:rsid w:val="008E44B8"/>
    <w:rsid w:val="008E4666"/>
    <w:rsid w:val="008E715F"/>
    <w:rsid w:val="008F224B"/>
    <w:rsid w:val="008F7B30"/>
    <w:rsid w:val="00900FA4"/>
    <w:rsid w:val="009021A4"/>
    <w:rsid w:val="0090223C"/>
    <w:rsid w:val="00902CCC"/>
    <w:rsid w:val="00903CBD"/>
    <w:rsid w:val="00906829"/>
    <w:rsid w:val="00907788"/>
    <w:rsid w:val="009105E1"/>
    <w:rsid w:val="00910E9B"/>
    <w:rsid w:val="009111AE"/>
    <w:rsid w:val="0091247E"/>
    <w:rsid w:val="00913C6B"/>
    <w:rsid w:val="00915A6E"/>
    <w:rsid w:val="00915F81"/>
    <w:rsid w:val="009163D1"/>
    <w:rsid w:val="00917490"/>
    <w:rsid w:val="009178D8"/>
    <w:rsid w:val="00917F62"/>
    <w:rsid w:val="00920762"/>
    <w:rsid w:val="00920AF2"/>
    <w:rsid w:val="00920C9A"/>
    <w:rsid w:val="009232F9"/>
    <w:rsid w:val="00924341"/>
    <w:rsid w:val="009254E8"/>
    <w:rsid w:val="009268D9"/>
    <w:rsid w:val="00930ABC"/>
    <w:rsid w:val="00933B6D"/>
    <w:rsid w:val="00934004"/>
    <w:rsid w:val="00934451"/>
    <w:rsid w:val="00935DD9"/>
    <w:rsid w:val="00936C9C"/>
    <w:rsid w:val="00940CAE"/>
    <w:rsid w:val="00941051"/>
    <w:rsid w:val="009414A8"/>
    <w:rsid w:val="009414D8"/>
    <w:rsid w:val="00941739"/>
    <w:rsid w:val="00943DE2"/>
    <w:rsid w:val="00945718"/>
    <w:rsid w:val="009506A1"/>
    <w:rsid w:val="0095078B"/>
    <w:rsid w:val="00951118"/>
    <w:rsid w:val="00951AA6"/>
    <w:rsid w:val="00952720"/>
    <w:rsid w:val="00954996"/>
    <w:rsid w:val="00957D11"/>
    <w:rsid w:val="009633EA"/>
    <w:rsid w:val="00964103"/>
    <w:rsid w:val="0096712B"/>
    <w:rsid w:val="00971388"/>
    <w:rsid w:val="0097148C"/>
    <w:rsid w:val="00972B79"/>
    <w:rsid w:val="0098065B"/>
    <w:rsid w:val="009815BC"/>
    <w:rsid w:val="00981DFF"/>
    <w:rsid w:val="00983DC9"/>
    <w:rsid w:val="00984E50"/>
    <w:rsid w:val="00986A7D"/>
    <w:rsid w:val="00987D57"/>
    <w:rsid w:val="0099069B"/>
    <w:rsid w:val="00991806"/>
    <w:rsid w:val="009932F6"/>
    <w:rsid w:val="00993DD9"/>
    <w:rsid w:val="0099517A"/>
    <w:rsid w:val="009972F8"/>
    <w:rsid w:val="009A1E80"/>
    <w:rsid w:val="009A64D1"/>
    <w:rsid w:val="009A68C5"/>
    <w:rsid w:val="009B121A"/>
    <w:rsid w:val="009B1B3D"/>
    <w:rsid w:val="009B260B"/>
    <w:rsid w:val="009B2892"/>
    <w:rsid w:val="009B5047"/>
    <w:rsid w:val="009B677F"/>
    <w:rsid w:val="009C0345"/>
    <w:rsid w:val="009C29C3"/>
    <w:rsid w:val="009C315C"/>
    <w:rsid w:val="009C4742"/>
    <w:rsid w:val="009D08D7"/>
    <w:rsid w:val="009D0E23"/>
    <w:rsid w:val="009D1B72"/>
    <w:rsid w:val="009D23E6"/>
    <w:rsid w:val="009D663F"/>
    <w:rsid w:val="009D7781"/>
    <w:rsid w:val="009E3A89"/>
    <w:rsid w:val="009E4A69"/>
    <w:rsid w:val="009F1C14"/>
    <w:rsid w:val="009F24FC"/>
    <w:rsid w:val="009F36B6"/>
    <w:rsid w:val="009F4705"/>
    <w:rsid w:val="009F69AF"/>
    <w:rsid w:val="00A00D0D"/>
    <w:rsid w:val="00A01B0E"/>
    <w:rsid w:val="00A0204C"/>
    <w:rsid w:val="00A02F42"/>
    <w:rsid w:val="00A034EE"/>
    <w:rsid w:val="00A0563D"/>
    <w:rsid w:val="00A07075"/>
    <w:rsid w:val="00A10F0B"/>
    <w:rsid w:val="00A1130A"/>
    <w:rsid w:val="00A11788"/>
    <w:rsid w:val="00A12062"/>
    <w:rsid w:val="00A127A3"/>
    <w:rsid w:val="00A170DC"/>
    <w:rsid w:val="00A200FF"/>
    <w:rsid w:val="00A21AC1"/>
    <w:rsid w:val="00A263EC"/>
    <w:rsid w:val="00A310FE"/>
    <w:rsid w:val="00A31537"/>
    <w:rsid w:val="00A31908"/>
    <w:rsid w:val="00A3670F"/>
    <w:rsid w:val="00A43DDA"/>
    <w:rsid w:val="00A455BF"/>
    <w:rsid w:val="00A50805"/>
    <w:rsid w:val="00A51F39"/>
    <w:rsid w:val="00A561A5"/>
    <w:rsid w:val="00A56639"/>
    <w:rsid w:val="00A569F6"/>
    <w:rsid w:val="00A61244"/>
    <w:rsid w:val="00A62E0A"/>
    <w:rsid w:val="00A6332E"/>
    <w:rsid w:val="00A64DB6"/>
    <w:rsid w:val="00A6648E"/>
    <w:rsid w:val="00A70185"/>
    <w:rsid w:val="00A72293"/>
    <w:rsid w:val="00A7229A"/>
    <w:rsid w:val="00A72519"/>
    <w:rsid w:val="00A72F64"/>
    <w:rsid w:val="00A7393C"/>
    <w:rsid w:val="00A75441"/>
    <w:rsid w:val="00A75C76"/>
    <w:rsid w:val="00A75E1E"/>
    <w:rsid w:val="00A7647A"/>
    <w:rsid w:val="00A77127"/>
    <w:rsid w:val="00A77790"/>
    <w:rsid w:val="00A81C56"/>
    <w:rsid w:val="00A84A86"/>
    <w:rsid w:val="00A85AA7"/>
    <w:rsid w:val="00A9024D"/>
    <w:rsid w:val="00A90997"/>
    <w:rsid w:val="00A9100A"/>
    <w:rsid w:val="00AA03FA"/>
    <w:rsid w:val="00AA1E17"/>
    <w:rsid w:val="00AA36BC"/>
    <w:rsid w:val="00AA38E1"/>
    <w:rsid w:val="00AA7141"/>
    <w:rsid w:val="00AA779B"/>
    <w:rsid w:val="00AB0F4A"/>
    <w:rsid w:val="00AB2849"/>
    <w:rsid w:val="00AB373A"/>
    <w:rsid w:val="00AB3AFB"/>
    <w:rsid w:val="00AB4A03"/>
    <w:rsid w:val="00AB6487"/>
    <w:rsid w:val="00AB6D97"/>
    <w:rsid w:val="00AB754B"/>
    <w:rsid w:val="00AC254D"/>
    <w:rsid w:val="00AC564F"/>
    <w:rsid w:val="00AC60BD"/>
    <w:rsid w:val="00AD31C9"/>
    <w:rsid w:val="00AD36D8"/>
    <w:rsid w:val="00AD4096"/>
    <w:rsid w:val="00AD6356"/>
    <w:rsid w:val="00AD6E31"/>
    <w:rsid w:val="00AE0CD9"/>
    <w:rsid w:val="00AE4D7B"/>
    <w:rsid w:val="00AE7135"/>
    <w:rsid w:val="00AE7F57"/>
    <w:rsid w:val="00AF00CC"/>
    <w:rsid w:val="00AF2362"/>
    <w:rsid w:val="00AF30B1"/>
    <w:rsid w:val="00AF4B2E"/>
    <w:rsid w:val="00AF662F"/>
    <w:rsid w:val="00AF7DDE"/>
    <w:rsid w:val="00B0270B"/>
    <w:rsid w:val="00B0394B"/>
    <w:rsid w:val="00B12B37"/>
    <w:rsid w:val="00B16382"/>
    <w:rsid w:val="00B1726D"/>
    <w:rsid w:val="00B202A8"/>
    <w:rsid w:val="00B202FB"/>
    <w:rsid w:val="00B203A6"/>
    <w:rsid w:val="00B207D3"/>
    <w:rsid w:val="00B20E70"/>
    <w:rsid w:val="00B22D18"/>
    <w:rsid w:val="00B26ADD"/>
    <w:rsid w:val="00B27924"/>
    <w:rsid w:val="00B30023"/>
    <w:rsid w:val="00B3023B"/>
    <w:rsid w:val="00B30928"/>
    <w:rsid w:val="00B31914"/>
    <w:rsid w:val="00B3213A"/>
    <w:rsid w:val="00B321AE"/>
    <w:rsid w:val="00B322DA"/>
    <w:rsid w:val="00B33A7A"/>
    <w:rsid w:val="00B37D6D"/>
    <w:rsid w:val="00B427AE"/>
    <w:rsid w:val="00B439D8"/>
    <w:rsid w:val="00B44C04"/>
    <w:rsid w:val="00B47B06"/>
    <w:rsid w:val="00B500D7"/>
    <w:rsid w:val="00B51EE1"/>
    <w:rsid w:val="00B52A72"/>
    <w:rsid w:val="00B53ED5"/>
    <w:rsid w:val="00B54596"/>
    <w:rsid w:val="00B55776"/>
    <w:rsid w:val="00B60BE6"/>
    <w:rsid w:val="00B64378"/>
    <w:rsid w:val="00B64896"/>
    <w:rsid w:val="00B65A96"/>
    <w:rsid w:val="00B65E86"/>
    <w:rsid w:val="00B67071"/>
    <w:rsid w:val="00B67D25"/>
    <w:rsid w:val="00B71AA4"/>
    <w:rsid w:val="00B741D3"/>
    <w:rsid w:val="00B741F3"/>
    <w:rsid w:val="00B74D83"/>
    <w:rsid w:val="00B820C9"/>
    <w:rsid w:val="00B86558"/>
    <w:rsid w:val="00B86695"/>
    <w:rsid w:val="00B964A8"/>
    <w:rsid w:val="00BA1508"/>
    <w:rsid w:val="00BA2DA1"/>
    <w:rsid w:val="00BA3D4A"/>
    <w:rsid w:val="00BA5266"/>
    <w:rsid w:val="00BA6864"/>
    <w:rsid w:val="00BA71BE"/>
    <w:rsid w:val="00BA7F16"/>
    <w:rsid w:val="00BB13A5"/>
    <w:rsid w:val="00BB14F3"/>
    <w:rsid w:val="00BB3D29"/>
    <w:rsid w:val="00BB45FA"/>
    <w:rsid w:val="00BB4666"/>
    <w:rsid w:val="00BB4768"/>
    <w:rsid w:val="00BB48E6"/>
    <w:rsid w:val="00BB5DA0"/>
    <w:rsid w:val="00BC08E6"/>
    <w:rsid w:val="00BC188B"/>
    <w:rsid w:val="00BC1A85"/>
    <w:rsid w:val="00BC21C3"/>
    <w:rsid w:val="00BC26EF"/>
    <w:rsid w:val="00BC2B51"/>
    <w:rsid w:val="00BC55EE"/>
    <w:rsid w:val="00BD0E25"/>
    <w:rsid w:val="00BD334A"/>
    <w:rsid w:val="00BD3EE9"/>
    <w:rsid w:val="00BD55BF"/>
    <w:rsid w:val="00BD666A"/>
    <w:rsid w:val="00BE09B2"/>
    <w:rsid w:val="00BE0B41"/>
    <w:rsid w:val="00BE0C5C"/>
    <w:rsid w:val="00BE1327"/>
    <w:rsid w:val="00BE1947"/>
    <w:rsid w:val="00BE1E93"/>
    <w:rsid w:val="00BE4A35"/>
    <w:rsid w:val="00BE592A"/>
    <w:rsid w:val="00BE7BBD"/>
    <w:rsid w:val="00BE7D04"/>
    <w:rsid w:val="00BF125B"/>
    <w:rsid w:val="00BF647C"/>
    <w:rsid w:val="00C02C49"/>
    <w:rsid w:val="00C0482A"/>
    <w:rsid w:val="00C125A3"/>
    <w:rsid w:val="00C142AF"/>
    <w:rsid w:val="00C16A2B"/>
    <w:rsid w:val="00C16D54"/>
    <w:rsid w:val="00C1779A"/>
    <w:rsid w:val="00C2058B"/>
    <w:rsid w:val="00C22FBF"/>
    <w:rsid w:val="00C2513B"/>
    <w:rsid w:val="00C2705A"/>
    <w:rsid w:val="00C274C7"/>
    <w:rsid w:val="00C30BE7"/>
    <w:rsid w:val="00C31115"/>
    <w:rsid w:val="00C314C6"/>
    <w:rsid w:val="00C3348B"/>
    <w:rsid w:val="00C360DC"/>
    <w:rsid w:val="00C365CB"/>
    <w:rsid w:val="00C37738"/>
    <w:rsid w:val="00C37BBC"/>
    <w:rsid w:val="00C40507"/>
    <w:rsid w:val="00C42965"/>
    <w:rsid w:val="00C4461D"/>
    <w:rsid w:val="00C477B6"/>
    <w:rsid w:val="00C54A4E"/>
    <w:rsid w:val="00C56797"/>
    <w:rsid w:val="00C71D41"/>
    <w:rsid w:val="00C71F2D"/>
    <w:rsid w:val="00C73E71"/>
    <w:rsid w:val="00C749B1"/>
    <w:rsid w:val="00C76CDE"/>
    <w:rsid w:val="00C77826"/>
    <w:rsid w:val="00C81321"/>
    <w:rsid w:val="00C81A3A"/>
    <w:rsid w:val="00C83065"/>
    <w:rsid w:val="00C83949"/>
    <w:rsid w:val="00C85A00"/>
    <w:rsid w:val="00C86F9D"/>
    <w:rsid w:val="00C90CF5"/>
    <w:rsid w:val="00C90EE4"/>
    <w:rsid w:val="00C915EB"/>
    <w:rsid w:val="00C91DC4"/>
    <w:rsid w:val="00C93174"/>
    <w:rsid w:val="00C97609"/>
    <w:rsid w:val="00CA2151"/>
    <w:rsid w:val="00CA3B96"/>
    <w:rsid w:val="00CA72E7"/>
    <w:rsid w:val="00CB0382"/>
    <w:rsid w:val="00CB2BEC"/>
    <w:rsid w:val="00CB2DE7"/>
    <w:rsid w:val="00CB4067"/>
    <w:rsid w:val="00CB7413"/>
    <w:rsid w:val="00CB7F9B"/>
    <w:rsid w:val="00CC081F"/>
    <w:rsid w:val="00CC1BD9"/>
    <w:rsid w:val="00CC2C54"/>
    <w:rsid w:val="00CC30F2"/>
    <w:rsid w:val="00CC3390"/>
    <w:rsid w:val="00CC6352"/>
    <w:rsid w:val="00CC6EF2"/>
    <w:rsid w:val="00CC7074"/>
    <w:rsid w:val="00CC7529"/>
    <w:rsid w:val="00CD101F"/>
    <w:rsid w:val="00CD19AB"/>
    <w:rsid w:val="00CD2410"/>
    <w:rsid w:val="00CD2C22"/>
    <w:rsid w:val="00CD5178"/>
    <w:rsid w:val="00CD573E"/>
    <w:rsid w:val="00CE25F4"/>
    <w:rsid w:val="00CE2D4F"/>
    <w:rsid w:val="00CE3864"/>
    <w:rsid w:val="00CE60EF"/>
    <w:rsid w:val="00CE61EF"/>
    <w:rsid w:val="00CE642C"/>
    <w:rsid w:val="00CE74A4"/>
    <w:rsid w:val="00CF05B3"/>
    <w:rsid w:val="00CF0818"/>
    <w:rsid w:val="00CF1460"/>
    <w:rsid w:val="00CF4F2B"/>
    <w:rsid w:val="00D01694"/>
    <w:rsid w:val="00D017AE"/>
    <w:rsid w:val="00D0237C"/>
    <w:rsid w:val="00D0242A"/>
    <w:rsid w:val="00D0305C"/>
    <w:rsid w:val="00D03B15"/>
    <w:rsid w:val="00D05976"/>
    <w:rsid w:val="00D067CE"/>
    <w:rsid w:val="00D078AE"/>
    <w:rsid w:val="00D12035"/>
    <w:rsid w:val="00D13485"/>
    <w:rsid w:val="00D134EB"/>
    <w:rsid w:val="00D14A04"/>
    <w:rsid w:val="00D15FEF"/>
    <w:rsid w:val="00D16FD4"/>
    <w:rsid w:val="00D226DC"/>
    <w:rsid w:val="00D23149"/>
    <w:rsid w:val="00D27F77"/>
    <w:rsid w:val="00D3159F"/>
    <w:rsid w:val="00D31FE0"/>
    <w:rsid w:val="00D328BC"/>
    <w:rsid w:val="00D32C5A"/>
    <w:rsid w:val="00D330CC"/>
    <w:rsid w:val="00D3677D"/>
    <w:rsid w:val="00D37888"/>
    <w:rsid w:val="00D37DCB"/>
    <w:rsid w:val="00D404C5"/>
    <w:rsid w:val="00D41FEF"/>
    <w:rsid w:val="00D44040"/>
    <w:rsid w:val="00D466A0"/>
    <w:rsid w:val="00D510E2"/>
    <w:rsid w:val="00D521C1"/>
    <w:rsid w:val="00D523B2"/>
    <w:rsid w:val="00D542C3"/>
    <w:rsid w:val="00D5651E"/>
    <w:rsid w:val="00D5778A"/>
    <w:rsid w:val="00D60016"/>
    <w:rsid w:val="00D602BA"/>
    <w:rsid w:val="00D6251B"/>
    <w:rsid w:val="00D625D2"/>
    <w:rsid w:val="00D62DA6"/>
    <w:rsid w:val="00D6417F"/>
    <w:rsid w:val="00D642C6"/>
    <w:rsid w:val="00D70363"/>
    <w:rsid w:val="00D708F1"/>
    <w:rsid w:val="00D71C9A"/>
    <w:rsid w:val="00D7430B"/>
    <w:rsid w:val="00D82F36"/>
    <w:rsid w:val="00D8307A"/>
    <w:rsid w:val="00D83470"/>
    <w:rsid w:val="00D85137"/>
    <w:rsid w:val="00D85510"/>
    <w:rsid w:val="00D86704"/>
    <w:rsid w:val="00D871A6"/>
    <w:rsid w:val="00D87C07"/>
    <w:rsid w:val="00D90276"/>
    <w:rsid w:val="00D96F47"/>
    <w:rsid w:val="00DA13D5"/>
    <w:rsid w:val="00DA1988"/>
    <w:rsid w:val="00DA1B65"/>
    <w:rsid w:val="00DA2D24"/>
    <w:rsid w:val="00DA4B8F"/>
    <w:rsid w:val="00DA4EDE"/>
    <w:rsid w:val="00DB0420"/>
    <w:rsid w:val="00DB2B0E"/>
    <w:rsid w:val="00DB6091"/>
    <w:rsid w:val="00DC3DBF"/>
    <w:rsid w:val="00DC5569"/>
    <w:rsid w:val="00DD07C0"/>
    <w:rsid w:val="00DD217F"/>
    <w:rsid w:val="00DD6053"/>
    <w:rsid w:val="00DD608A"/>
    <w:rsid w:val="00DE07FD"/>
    <w:rsid w:val="00DE4181"/>
    <w:rsid w:val="00DE446A"/>
    <w:rsid w:val="00DE551B"/>
    <w:rsid w:val="00DE5695"/>
    <w:rsid w:val="00DF1859"/>
    <w:rsid w:val="00DF27A8"/>
    <w:rsid w:val="00DF4296"/>
    <w:rsid w:val="00DF44CC"/>
    <w:rsid w:val="00DF576D"/>
    <w:rsid w:val="00DF5AF1"/>
    <w:rsid w:val="00DF737C"/>
    <w:rsid w:val="00E00002"/>
    <w:rsid w:val="00E00343"/>
    <w:rsid w:val="00E035F0"/>
    <w:rsid w:val="00E048FC"/>
    <w:rsid w:val="00E07775"/>
    <w:rsid w:val="00E21423"/>
    <w:rsid w:val="00E22EDF"/>
    <w:rsid w:val="00E26520"/>
    <w:rsid w:val="00E26E09"/>
    <w:rsid w:val="00E26FA7"/>
    <w:rsid w:val="00E3093F"/>
    <w:rsid w:val="00E314A5"/>
    <w:rsid w:val="00E3196C"/>
    <w:rsid w:val="00E3305E"/>
    <w:rsid w:val="00E335EA"/>
    <w:rsid w:val="00E35E10"/>
    <w:rsid w:val="00E3703E"/>
    <w:rsid w:val="00E40AC5"/>
    <w:rsid w:val="00E4167B"/>
    <w:rsid w:val="00E430E1"/>
    <w:rsid w:val="00E43BFA"/>
    <w:rsid w:val="00E44996"/>
    <w:rsid w:val="00E463F2"/>
    <w:rsid w:val="00E51D1F"/>
    <w:rsid w:val="00E54340"/>
    <w:rsid w:val="00E5702C"/>
    <w:rsid w:val="00E57320"/>
    <w:rsid w:val="00E60177"/>
    <w:rsid w:val="00E60476"/>
    <w:rsid w:val="00E61FF0"/>
    <w:rsid w:val="00E62F72"/>
    <w:rsid w:val="00E67CF5"/>
    <w:rsid w:val="00E70842"/>
    <w:rsid w:val="00E71BF5"/>
    <w:rsid w:val="00E71CE3"/>
    <w:rsid w:val="00E71D7B"/>
    <w:rsid w:val="00E723CB"/>
    <w:rsid w:val="00E72DBF"/>
    <w:rsid w:val="00E73C1E"/>
    <w:rsid w:val="00E7523E"/>
    <w:rsid w:val="00E757A2"/>
    <w:rsid w:val="00E75ACA"/>
    <w:rsid w:val="00E814C7"/>
    <w:rsid w:val="00E83B2D"/>
    <w:rsid w:val="00E85E91"/>
    <w:rsid w:val="00E86EFC"/>
    <w:rsid w:val="00E90177"/>
    <w:rsid w:val="00E90831"/>
    <w:rsid w:val="00E91589"/>
    <w:rsid w:val="00E919CB"/>
    <w:rsid w:val="00EA3967"/>
    <w:rsid w:val="00EA486D"/>
    <w:rsid w:val="00EA54B0"/>
    <w:rsid w:val="00EA60B4"/>
    <w:rsid w:val="00EA76AC"/>
    <w:rsid w:val="00EA79FA"/>
    <w:rsid w:val="00EB0232"/>
    <w:rsid w:val="00EB3550"/>
    <w:rsid w:val="00EB3CBB"/>
    <w:rsid w:val="00EB4371"/>
    <w:rsid w:val="00EB7DD8"/>
    <w:rsid w:val="00EC0C67"/>
    <w:rsid w:val="00EC2999"/>
    <w:rsid w:val="00EC33A8"/>
    <w:rsid w:val="00EC4D93"/>
    <w:rsid w:val="00EC655C"/>
    <w:rsid w:val="00ED1482"/>
    <w:rsid w:val="00ED2C55"/>
    <w:rsid w:val="00ED5DDF"/>
    <w:rsid w:val="00ED66B1"/>
    <w:rsid w:val="00EE064A"/>
    <w:rsid w:val="00EE1396"/>
    <w:rsid w:val="00EE1945"/>
    <w:rsid w:val="00EE237D"/>
    <w:rsid w:val="00EE2CD6"/>
    <w:rsid w:val="00EE310F"/>
    <w:rsid w:val="00EE72DC"/>
    <w:rsid w:val="00EE7A0E"/>
    <w:rsid w:val="00EF50A1"/>
    <w:rsid w:val="00F0040D"/>
    <w:rsid w:val="00F01907"/>
    <w:rsid w:val="00F03CDE"/>
    <w:rsid w:val="00F0749F"/>
    <w:rsid w:val="00F10CD0"/>
    <w:rsid w:val="00F11A8B"/>
    <w:rsid w:val="00F13EE7"/>
    <w:rsid w:val="00F14768"/>
    <w:rsid w:val="00F150F6"/>
    <w:rsid w:val="00F20238"/>
    <w:rsid w:val="00F23382"/>
    <w:rsid w:val="00F24480"/>
    <w:rsid w:val="00F26B08"/>
    <w:rsid w:val="00F27C0E"/>
    <w:rsid w:val="00F31E46"/>
    <w:rsid w:val="00F35EEF"/>
    <w:rsid w:val="00F41211"/>
    <w:rsid w:val="00F43786"/>
    <w:rsid w:val="00F43A3F"/>
    <w:rsid w:val="00F50B92"/>
    <w:rsid w:val="00F5265B"/>
    <w:rsid w:val="00F54EE3"/>
    <w:rsid w:val="00F5655F"/>
    <w:rsid w:val="00F605E7"/>
    <w:rsid w:val="00F615C2"/>
    <w:rsid w:val="00F618B0"/>
    <w:rsid w:val="00F62F9E"/>
    <w:rsid w:val="00F649B0"/>
    <w:rsid w:val="00F66F1F"/>
    <w:rsid w:val="00F67EB8"/>
    <w:rsid w:val="00F72493"/>
    <w:rsid w:val="00F742E0"/>
    <w:rsid w:val="00F74822"/>
    <w:rsid w:val="00F750E8"/>
    <w:rsid w:val="00F769EB"/>
    <w:rsid w:val="00F77C8B"/>
    <w:rsid w:val="00F83853"/>
    <w:rsid w:val="00F84ED4"/>
    <w:rsid w:val="00F90134"/>
    <w:rsid w:val="00F9283F"/>
    <w:rsid w:val="00F9342E"/>
    <w:rsid w:val="00F94CEB"/>
    <w:rsid w:val="00FA0EA8"/>
    <w:rsid w:val="00FA12CA"/>
    <w:rsid w:val="00FA49D8"/>
    <w:rsid w:val="00FB0B32"/>
    <w:rsid w:val="00FB1FB7"/>
    <w:rsid w:val="00FB36EF"/>
    <w:rsid w:val="00FB3C8E"/>
    <w:rsid w:val="00FB53C6"/>
    <w:rsid w:val="00FB5836"/>
    <w:rsid w:val="00FB74B1"/>
    <w:rsid w:val="00FB7933"/>
    <w:rsid w:val="00FB7E0A"/>
    <w:rsid w:val="00FC18B9"/>
    <w:rsid w:val="00FD0C8E"/>
    <w:rsid w:val="00FD137F"/>
    <w:rsid w:val="00FD33C3"/>
    <w:rsid w:val="00FD4927"/>
    <w:rsid w:val="00FD4BBD"/>
    <w:rsid w:val="00FD54D4"/>
    <w:rsid w:val="00FD5ABA"/>
    <w:rsid w:val="00FD69DF"/>
    <w:rsid w:val="00FE1C3B"/>
    <w:rsid w:val="00FE33F1"/>
    <w:rsid w:val="00FE4579"/>
    <w:rsid w:val="00FE4757"/>
    <w:rsid w:val="00FE6E03"/>
    <w:rsid w:val="00FE7E03"/>
    <w:rsid w:val="00FF0805"/>
    <w:rsid w:val="00FF6D24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1B5A2B7E"/>
  <w15:docId w15:val="{A0B877D1-ADAD-4C42-BF00-5D08448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6B1"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keepLines/>
      <w:suppressAutoHyphens/>
      <w:spacing w:line="260" w:lineRule="atLeast"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paragraph" w:customStyle="1" w:styleId="BodyText-Contemporary">
    <w:name w:val="Body Text - Contemporary"/>
    <w:basedOn w:val="Normal"/>
    <w:pPr>
      <w:suppressAutoHyphens/>
      <w:spacing w:after="200" w:line="260" w:lineRule="exact"/>
    </w:pPr>
  </w:style>
  <w:style w:type="paragraph" w:customStyle="1" w:styleId="BodyText2-Contemporary">
    <w:name w:val="Body Text 2 - Contemporary"/>
    <w:basedOn w:val="Normal"/>
    <w:pPr>
      <w:keepNext/>
      <w:keepLines/>
      <w:suppressAutoHyphens/>
      <w:spacing w:line="220" w:lineRule="exact"/>
    </w:pPr>
    <w:rPr>
      <w:sz w:val="32"/>
    </w:rPr>
  </w:style>
  <w:style w:type="paragraph" w:customStyle="1" w:styleId="BodyText3-Contemporary">
    <w:name w:val="Body Text 3 - Contemporary"/>
    <w:basedOn w:val="Normal"/>
    <w:pPr>
      <w:suppressAutoHyphens/>
      <w:spacing w:line="200" w:lineRule="exact"/>
    </w:pPr>
    <w:rPr>
      <w:sz w:val="24"/>
    </w:rPr>
  </w:style>
  <w:style w:type="paragraph" w:customStyle="1" w:styleId="Byline-Contemporary">
    <w:name w:val="Byline - Contemporary"/>
    <w:basedOn w:val="Normal"/>
    <w:next w:val="Textoindependiente"/>
    <w:pPr>
      <w:spacing w:after="200" w:line="260" w:lineRule="exact"/>
    </w:pPr>
    <w:rPr>
      <w:i/>
    </w:rPr>
  </w:style>
  <w:style w:type="paragraph" w:customStyle="1" w:styleId="CalendarHead-Contemporary">
    <w:name w:val="Calendar Head - Contemporary"/>
    <w:basedOn w:val="Normal"/>
    <w:pPr>
      <w:spacing w:line="240" w:lineRule="exact"/>
    </w:pPr>
    <w:rPr>
      <w:rFonts w:ascii="Arial" w:hAnsi="Arial"/>
      <w:b/>
      <w:sz w:val="18"/>
    </w:rPr>
  </w:style>
  <w:style w:type="paragraph" w:customStyle="1" w:styleId="CalendarSubhead-Contemporary">
    <w:name w:val="Calendar Subhead - Contemporary"/>
    <w:basedOn w:val="Normal"/>
    <w:next w:val="Normal"/>
    <w:pPr>
      <w:spacing w:after="60" w:line="240" w:lineRule="exact"/>
    </w:pPr>
    <w:rPr>
      <w:rFonts w:ascii="Arial" w:hAnsi="Arial"/>
      <w:b/>
      <w:i/>
      <w:sz w:val="18"/>
    </w:rPr>
  </w:style>
  <w:style w:type="paragraph" w:customStyle="1" w:styleId="CalendarText-Contemporary">
    <w:name w:val="Calendar Text - Contemporary"/>
    <w:basedOn w:val="Normal"/>
    <w:next w:val="CalendarHead-Contemporary"/>
    <w:pPr>
      <w:spacing w:after="240" w:line="240" w:lineRule="exact"/>
    </w:pPr>
    <w:rPr>
      <w:rFonts w:ascii="Arial" w:hAnsi="Arial"/>
      <w:sz w:val="18"/>
    </w:rPr>
  </w:style>
  <w:style w:type="paragraph" w:customStyle="1" w:styleId="CalendarTitle-Contemporary">
    <w:name w:val="Calendar Title - Contemporary"/>
    <w:basedOn w:val="Normal"/>
    <w:next w:val="CalendarHead-Contemporary"/>
    <w:pPr>
      <w:spacing w:before="80" w:after="240" w:line="400" w:lineRule="exact"/>
    </w:pPr>
    <w:rPr>
      <w:rFonts w:ascii="Arial" w:hAnsi="Arial"/>
      <w:b/>
      <w:spacing w:val="-10"/>
      <w:kern w:val="36"/>
      <w:sz w:val="36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Footer-Contemporary">
    <w:name w:val="Footer - Contemporary"/>
    <w:basedOn w:val="Normal"/>
    <w:pPr>
      <w:tabs>
        <w:tab w:val="left" w:pos="360"/>
        <w:tab w:val="center" w:pos="720"/>
        <w:tab w:val="center" w:pos="1080"/>
        <w:tab w:val="center" w:pos="1440"/>
        <w:tab w:val="center" w:pos="1800"/>
        <w:tab w:val="center" w:pos="2160"/>
        <w:tab w:val="center" w:pos="2520"/>
        <w:tab w:val="center" w:pos="2880"/>
        <w:tab w:val="center" w:pos="3240"/>
        <w:tab w:val="center" w:pos="3600"/>
        <w:tab w:val="center" w:pos="3960"/>
        <w:tab w:val="center" w:pos="4320"/>
        <w:tab w:val="center" w:pos="4680"/>
        <w:tab w:val="center" w:pos="5040"/>
        <w:tab w:val="center" w:pos="5400"/>
        <w:tab w:val="center" w:pos="5760"/>
        <w:tab w:val="center" w:pos="6120"/>
        <w:tab w:val="center" w:pos="6480"/>
        <w:tab w:val="center" w:pos="6840"/>
        <w:tab w:val="center" w:pos="7200"/>
        <w:tab w:val="center" w:pos="7560"/>
        <w:tab w:val="center" w:pos="7920"/>
        <w:tab w:val="center" w:pos="8280"/>
        <w:tab w:val="center" w:pos="8640"/>
        <w:tab w:val="center" w:pos="9000"/>
        <w:tab w:val="center" w:pos="9360"/>
        <w:tab w:val="center" w:pos="9720"/>
        <w:tab w:val="right" w:pos="10080"/>
      </w:tabs>
      <w:ind w:left="216" w:right="216"/>
    </w:pPr>
    <w:rPr>
      <w:sz w:val="3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-Contemporary">
    <w:name w:val="Header - Contemporary"/>
    <w:basedOn w:val="Normal"/>
    <w:pPr>
      <w:tabs>
        <w:tab w:val="center" w:pos="4320"/>
        <w:tab w:val="right" w:pos="10440"/>
      </w:tabs>
    </w:pPr>
    <w:rPr>
      <w:rFonts w:ascii="Arial" w:hAnsi="Arial"/>
      <w:b/>
      <w:sz w:val="14"/>
    </w:rPr>
  </w:style>
  <w:style w:type="paragraph" w:customStyle="1" w:styleId="Heading1-Contemporary">
    <w:name w:val="Heading 1- Contemporary"/>
    <w:basedOn w:val="Normal"/>
    <w:next w:val="Byline-Contemporary"/>
    <w:pPr>
      <w:keepLines/>
      <w:widowControl w:val="0"/>
      <w:suppressAutoHyphens/>
      <w:spacing w:after="160" w:line="440" w:lineRule="atLeast"/>
    </w:pPr>
    <w:rPr>
      <w:spacing w:val="-10"/>
      <w:kern w:val="40"/>
      <w:sz w:val="40"/>
    </w:rPr>
  </w:style>
  <w:style w:type="paragraph" w:customStyle="1" w:styleId="Heading2-Contemporary">
    <w:name w:val="Heading 2 -Contemporary"/>
    <w:basedOn w:val="Normal"/>
    <w:next w:val="BodyText-Contemporary"/>
    <w:pPr>
      <w:keepNext/>
      <w:keepLines/>
      <w:suppressAutoHyphens/>
      <w:spacing w:line="260" w:lineRule="atLeast"/>
    </w:pPr>
    <w:rPr>
      <w:rFonts w:ascii="Arial" w:hAnsi="Arial"/>
      <w:b/>
      <w:sz w:val="18"/>
    </w:rPr>
  </w:style>
  <w:style w:type="paragraph" w:customStyle="1" w:styleId="IssueVolumeDate-Contemporary">
    <w:name w:val="Issue/Volume/Date - Contemporary"/>
    <w:basedOn w:val="Descripcin"/>
    <w:pPr>
      <w:spacing w:before="0" w:after="0" w:line="200" w:lineRule="exact"/>
      <w:jc w:val="right"/>
    </w:pPr>
    <w:rPr>
      <w:rFonts w:ascii="Arial" w:hAnsi="Arial"/>
      <w:sz w:val="18"/>
    </w:rPr>
  </w:style>
  <w:style w:type="paragraph" w:customStyle="1" w:styleId="JumpFrom-Contemporary">
    <w:name w:val="Jump From - Contemporary"/>
    <w:basedOn w:val="Normal"/>
    <w:pPr>
      <w:pBdr>
        <w:top w:val="single" w:sz="4" w:space="1" w:color="auto"/>
      </w:pBdr>
      <w:spacing w:after="240" w:line="260" w:lineRule="exact"/>
      <w:jc w:val="right"/>
    </w:pPr>
    <w:rPr>
      <w:i/>
      <w:sz w:val="18"/>
    </w:rPr>
  </w:style>
  <w:style w:type="paragraph" w:customStyle="1" w:styleId="JumpTo-Contemporary">
    <w:name w:val="Jump To - Contemporary"/>
    <w:basedOn w:val="Normal"/>
    <w:next w:val="Ttulo1"/>
    <w:pPr>
      <w:jc w:val="right"/>
    </w:pPr>
    <w:rPr>
      <w:i/>
      <w:sz w:val="18"/>
    </w:rPr>
  </w:style>
  <w:style w:type="paragraph" w:customStyle="1" w:styleId="MailingAddress-Contemporary">
    <w:name w:val="Mailing Address - Contemporary"/>
    <w:basedOn w:val="Normal"/>
    <w:pPr>
      <w:spacing w:line="260" w:lineRule="exact"/>
    </w:pPr>
    <w:rPr>
      <w:rFonts w:ascii="Arial" w:hAnsi="Arial"/>
    </w:rPr>
  </w:style>
  <w:style w:type="character" w:customStyle="1" w:styleId="PageNumber-Contemporary">
    <w:name w:val="Page Number - Contemporary"/>
    <w:rPr>
      <w:sz w:val="48"/>
      <w:effect w:val="none"/>
    </w:rPr>
  </w:style>
  <w:style w:type="paragraph" w:customStyle="1" w:styleId="Postage-Contemporary">
    <w:name w:val="Postage - Contemporary"/>
    <w:basedOn w:val="Normal"/>
    <w:pPr>
      <w:widowControl w:val="0"/>
      <w:spacing w:line="240" w:lineRule="exact"/>
      <w:jc w:val="center"/>
    </w:pPr>
    <w:rPr>
      <w:rFonts w:ascii="Arial" w:hAnsi="Arial"/>
      <w:sz w:val="18"/>
    </w:rPr>
  </w:style>
  <w:style w:type="paragraph" w:customStyle="1" w:styleId="ReturnAddress-Contemporary">
    <w:name w:val="Return Address - Contemporary"/>
    <w:basedOn w:val="Normal"/>
    <w:pPr>
      <w:spacing w:line="240" w:lineRule="exact"/>
    </w:pPr>
    <w:rPr>
      <w:rFonts w:ascii="Arial" w:hAnsi="Arial"/>
      <w:sz w:val="16"/>
    </w:rPr>
  </w:style>
  <w:style w:type="paragraph" w:customStyle="1" w:styleId="SidebarHead-Contemporary">
    <w:name w:val="Sidebar Head - Contemporary"/>
    <w:basedOn w:val="Ttulo9"/>
    <w:next w:val="Normal"/>
    <w:pPr>
      <w:keepNext/>
      <w:keepLines/>
      <w:suppressAutoHyphens/>
      <w:spacing w:before="0" w:after="120" w:line="440" w:lineRule="atLeast"/>
    </w:pPr>
    <w:rPr>
      <w:rFonts w:ascii="Times New Roman" w:hAnsi="Times New Roman"/>
      <w:b w:val="0"/>
      <w:spacing w:val="-10"/>
      <w:kern w:val="40"/>
      <w:sz w:val="32"/>
    </w:rPr>
  </w:style>
  <w:style w:type="paragraph" w:customStyle="1" w:styleId="SidebarText-Contemporary">
    <w:name w:val="Sidebar Text - Contemporary"/>
    <w:basedOn w:val="Normal"/>
    <w:pPr>
      <w:suppressAutoHyphens/>
      <w:spacing w:after="120" w:line="280" w:lineRule="exact"/>
    </w:pPr>
    <w:rPr>
      <w:rFonts w:ascii="Arial" w:hAnsi="Arial"/>
      <w:sz w:val="18"/>
    </w:rPr>
  </w:style>
  <w:style w:type="paragraph" w:customStyle="1" w:styleId="Subtitle-Contemorary">
    <w:name w:val="Subtitle - Contemorary"/>
    <w:basedOn w:val="Byline-Contemporary"/>
    <w:next w:val="Byline-Contemporary"/>
    <w:pPr>
      <w:spacing w:line="360" w:lineRule="exact"/>
    </w:pPr>
    <w:rPr>
      <w:spacing w:val="-20"/>
      <w:kern w:val="32"/>
      <w:sz w:val="32"/>
    </w:rPr>
  </w:style>
  <w:style w:type="paragraph" w:customStyle="1" w:styleId="Title-Contemporary">
    <w:name w:val="Title - Contemporary"/>
    <w:basedOn w:val="Normal"/>
    <w:next w:val="Heading1-Contemporary"/>
    <w:pPr>
      <w:keepNext/>
      <w:keepLines/>
      <w:suppressAutoHyphens/>
      <w:spacing w:line="1320" w:lineRule="exact"/>
    </w:pPr>
    <w:rPr>
      <w:rFonts w:ascii="Arial" w:hAnsi="Arial"/>
      <w:b/>
      <w:spacing w:val="-60"/>
      <w:kern w:val="124"/>
      <w:sz w:val="124"/>
    </w:rPr>
  </w:style>
  <w:style w:type="paragraph" w:customStyle="1" w:styleId="TOCHeading-Contemporary">
    <w:name w:val="TOC Heading - Contemporary"/>
    <w:basedOn w:val="Normal"/>
    <w:next w:val="Normal"/>
    <w:pPr>
      <w:spacing w:before="240" w:line="340" w:lineRule="exact"/>
    </w:pPr>
    <w:rPr>
      <w:rFonts w:ascii="Arial" w:hAnsi="Arial"/>
      <w:b/>
      <w:spacing w:val="-10"/>
      <w:kern w:val="32"/>
      <w:sz w:val="32"/>
    </w:rPr>
  </w:style>
  <w:style w:type="paragraph" w:customStyle="1" w:styleId="TOCNumber-Contemporary">
    <w:name w:val="TOC Number - Contemporary"/>
    <w:basedOn w:val="Normal"/>
    <w:next w:val="Normal"/>
    <w:pPr>
      <w:spacing w:line="640" w:lineRule="exact"/>
    </w:pPr>
    <w:rPr>
      <w:rFonts w:ascii="Arial" w:hAnsi="Arial"/>
      <w:b/>
      <w:kern w:val="60"/>
      <w:sz w:val="60"/>
    </w:rPr>
  </w:style>
  <w:style w:type="paragraph" w:customStyle="1" w:styleId="TOCText-Contemporary">
    <w:name w:val="TOC Text - Contemporary"/>
    <w:basedOn w:val="Normal"/>
    <w:pPr>
      <w:spacing w:line="240" w:lineRule="exact"/>
    </w:pPr>
    <w:rPr>
      <w:rFonts w:ascii="Arial" w:hAnsi="Arial"/>
      <w:sz w:val="18"/>
    </w:rPr>
  </w:style>
  <w:style w:type="character" w:styleId="Nmerodepgina">
    <w:name w:val="page number"/>
    <w:basedOn w:val="Fuentedeprrafopredeter"/>
  </w:style>
  <w:style w:type="paragraph" w:customStyle="1" w:styleId="BodyText-Professional">
    <w:name w:val="Body Text - Professional"/>
    <w:basedOn w:val="Normal"/>
    <w:pPr>
      <w:spacing w:after="120" w:line="280" w:lineRule="exact"/>
    </w:pPr>
    <w:rPr>
      <w:rFonts w:ascii="Arial" w:hAnsi="Arial"/>
    </w:rPr>
  </w:style>
  <w:style w:type="paragraph" w:customStyle="1" w:styleId="SidebarHead-Professional">
    <w:name w:val="Sidebar Head - Professional"/>
    <w:basedOn w:val="Normal"/>
    <w:pPr>
      <w:spacing w:before="60" w:after="60" w:line="240" w:lineRule="exact"/>
    </w:pPr>
    <w:rPr>
      <w:rFonts w:ascii="Arial Black" w:hAnsi="Arial Black"/>
      <w:smallCaps/>
      <w:sz w:val="18"/>
    </w:rPr>
  </w:style>
  <w:style w:type="paragraph" w:customStyle="1" w:styleId="SidebarText-Professional">
    <w:name w:val="Sidebar Text -Professional"/>
    <w:basedOn w:val="Normal"/>
    <w:pPr>
      <w:spacing w:after="120" w:line="280" w:lineRule="exact"/>
    </w:pPr>
    <w:rPr>
      <w:rFonts w:ascii="Arial" w:hAnsi="Arial"/>
      <w:sz w:val="18"/>
    </w:rPr>
  </w:style>
  <w:style w:type="paragraph" w:customStyle="1" w:styleId="Byline-Professional">
    <w:name w:val="Byline - Professional"/>
    <w:basedOn w:val="Normal"/>
    <w:pPr>
      <w:spacing w:before="60" w:line="280" w:lineRule="exact"/>
    </w:pPr>
    <w:rPr>
      <w:rFonts w:ascii="Arial Black" w:hAnsi="Arial Black"/>
      <w:sz w:val="18"/>
    </w:rPr>
  </w:style>
  <w:style w:type="paragraph" w:customStyle="1" w:styleId="BylineCompany-Professional">
    <w:name w:val="Byline Company - Professional"/>
    <w:basedOn w:val="Normal"/>
    <w:pPr>
      <w:spacing w:after="120"/>
    </w:pPr>
    <w:rPr>
      <w:rFonts w:ascii="Arial" w:hAnsi="Arial"/>
      <w:sz w:val="16"/>
    </w:rPr>
  </w:style>
  <w:style w:type="paragraph" w:customStyle="1" w:styleId="Footer-Professional">
    <w:name w:val="Footer - Professional"/>
    <w:basedOn w:val="Piedepgina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customStyle="1" w:styleId="Heading1-Professional">
    <w:name w:val="Heading 1 - Professional"/>
    <w:basedOn w:val="Normal"/>
    <w:pPr>
      <w:spacing w:before="120" w:after="60" w:line="360" w:lineRule="exact"/>
    </w:pPr>
    <w:rPr>
      <w:rFonts w:ascii="Arial Black" w:hAnsi="Arial Black"/>
      <w:sz w:val="32"/>
    </w:rPr>
  </w:style>
  <w:style w:type="paragraph" w:customStyle="1" w:styleId="Heading2-Professional">
    <w:name w:val="Heading 2 - Professional"/>
    <w:basedOn w:val="Normal"/>
    <w:pPr>
      <w:spacing w:before="120" w:after="60" w:line="320" w:lineRule="exact"/>
    </w:pPr>
    <w:rPr>
      <w:rFonts w:ascii="Arial Black" w:hAnsi="Arial Black"/>
      <w:sz w:val="24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00"/>
      <w:tabs>
        <w:tab w:val="right" w:pos="10480"/>
      </w:tabs>
      <w:spacing w:after="120"/>
    </w:pPr>
    <w:rPr>
      <w:rFonts w:ascii="Arial Black" w:hAnsi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JunpFrom-Professional">
    <w:name w:val="Junp From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  <w:rPr>
      <w:rFonts w:ascii="Arial" w:hAnsi="Arial"/>
    </w:r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BodyText-Professional"/>
    <w:pPr>
      <w:spacing w:before="120" w:line="240" w:lineRule="auto"/>
    </w:pPr>
  </w:style>
  <w:style w:type="paragraph" w:customStyle="1" w:styleId="PictureCaption-Professional">
    <w:name w:val="Picture Caption - Professional"/>
    <w:basedOn w:val="BodyText-Professional"/>
    <w:rPr>
      <w:i/>
      <w:sz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rFonts w:ascii="Arial" w:hAnsi="Arial"/>
      <w:smallCaps/>
      <w:sz w:val="14"/>
    </w:rPr>
  </w:style>
  <w:style w:type="paragraph" w:customStyle="1" w:styleId="Pullquote-Professional">
    <w:name w:val="Pullquote - Professional"/>
    <w:basedOn w:val="BodyText-Professional"/>
    <w:pPr>
      <w:pBdr>
        <w:top w:val="single" w:sz="6" w:space="1" w:color="auto"/>
        <w:bottom w:val="single" w:sz="6" w:space="3" w:color="auto"/>
      </w:pBdr>
      <w:ind w:left="60" w:right="60"/>
      <w:jc w:val="center"/>
    </w:pPr>
    <w:rPr>
      <w:i/>
      <w:sz w:val="22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rFonts w:ascii="Arial" w:hAnsi="Arial"/>
      <w:smallCaps/>
      <w:sz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/>
      <w:smallCaps/>
      <w:spacing w:val="40"/>
      <w:sz w:val="24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rFonts w:ascii="Arial" w:hAnsi="Arial"/>
      <w:i/>
    </w:rPr>
  </w:style>
  <w:style w:type="paragraph" w:customStyle="1" w:styleId="Title-Professional">
    <w:name w:val="Titl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auto"/>
      </w:pBdr>
      <w:spacing w:before="60" w:after="120"/>
      <w:ind w:left="-60"/>
    </w:pPr>
    <w:rPr>
      <w:rFonts w:ascii="Arial Black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pPr>
      <w:spacing w:before="60"/>
    </w:pPr>
    <w:rPr>
      <w:rFonts w:ascii="Arial Black" w:hAnsi="Arial Black"/>
      <w:sz w:val="24"/>
    </w:rPr>
  </w:style>
  <w:style w:type="paragraph" w:customStyle="1" w:styleId="TOCText-Professional">
    <w:name w:val="TOC Text - Professional"/>
    <w:basedOn w:val="Normal"/>
    <w:pPr>
      <w:spacing w:before="60" w:after="60" w:line="320" w:lineRule="exact"/>
    </w:pPr>
    <w:rPr>
      <w:rFonts w:ascii="Arial" w:hAnsi="Arial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Text-Elegant">
    <w:name w:val="Body Text - Elegant"/>
    <w:basedOn w:val="Normal"/>
    <w:pPr>
      <w:spacing w:after="120" w:line="280" w:lineRule="exact"/>
    </w:pPr>
    <w:rPr>
      <w:rFonts w:ascii="Garamond" w:hAnsi="Garamond"/>
    </w:rPr>
  </w:style>
  <w:style w:type="paragraph" w:customStyle="1" w:styleId="Byline-Elegant">
    <w:name w:val="Byline - Elegant"/>
    <w:basedOn w:val="Normal"/>
    <w:pPr>
      <w:spacing w:before="60" w:line="280" w:lineRule="exact"/>
    </w:pPr>
    <w:rPr>
      <w:rFonts w:ascii="Garamond" w:hAnsi="Garamond"/>
      <w:b/>
    </w:rPr>
  </w:style>
  <w:style w:type="paragraph" w:customStyle="1" w:styleId="BylineCompany-Elegant">
    <w:name w:val="Byline Company - Elegant"/>
    <w:basedOn w:val="Normal"/>
    <w:pPr>
      <w:spacing w:after="120" w:line="280" w:lineRule="exact"/>
    </w:pPr>
    <w:rPr>
      <w:rFonts w:ascii="Garamond" w:hAnsi="Garamond"/>
      <w:i/>
    </w:rPr>
  </w:style>
  <w:style w:type="paragraph" w:customStyle="1" w:styleId="Footer-Elegant">
    <w:name w:val="Footer - Elegant"/>
    <w:basedOn w:val="Piedepgina"/>
    <w:pPr>
      <w:pBdr>
        <w:top w:val="double" w:sz="4" w:space="1" w:color="auto"/>
      </w:pBdr>
      <w:tabs>
        <w:tab w:val="clear" w:pos="8640"/>
        <w:tab w:val="center" w:pos="-14016"/>
        <w:tab w:val="right" w:pos="4320"/>
      </w:tabs>
      <w:jc w:val="right"/>
    </w:pPr>
    <w:rPr>
      <w:rFonts w:ascii="Garamond" w:hAnsi="Garamond"/>
      <w:i/>
      <w:sz w:val="16"/>
    </w:rPr>
  </w:style>
  <w:style w:type="paragraph" w:customStyle="1" w:styleId="Heading1-Elegant">
    <w:name w:val="Heading 1 - Elegant"/>
    <w:basedOn w:val="Normal"/>
    <w:pPr>
      <w:spacing w:before="120" w:after="60" w:line="480" w:lineRule="exact"/>
    </w:pPr>
    <w:rPr>
      <w:rFonts w:ascii="Garamond" w:hAnsi="Garamond"/>
      <w:b/>
      <w:sz w:val="40"/>
    </w:rPr>
  </w:style>
  <w:style w:type="paragraph" w:customStyle="1" w:styleId="Heading2-Elegant">
    <w:name w:val="Heading 2 - Elegant"/>
    <w:basedOn w:val="Normal"/>
    <w:pPr>
      <w:spacing w:before="120" w:after="60" w:line="280" w:lineRule="exact"/>
    </w:pPr>
    <w:rPr>
      <w:rFonts w:ascii="Garamond" w:hAnsi="Garamond"/>
      <w:b/>
      <w:sz w:val="24"/>
    </w:rPr>
  </w:style>
  <w:style w:type="paragraph" w:customStyle="1" w:styleId="IssueVolumeDate-Elegant">
    <w:name w:val="Issue/Volume/Date - Elegant"/>
    <w:basedOn w:val="Normal"/>
    <w:pPr>
      <w:pBdr>
        <w:bottom w:val="double" w:sz="6" w:space="1" w:color="auto"/>
      </w:pBdr>
      <w:tabs>
        <w:tab w:val="right" w:pos="10530"/>
      </w:tabs>
      <w:spacing w:after="120"/>
    </w:pPr>
    <w:rPr>
      <w:rFonts w:ascii="Garamond" w:hAnsi="Garamond"/>
      <w:sz w:val="24"/>
    </w:rPr>
  </w:style>
  <w:style w:type="paragraph" w:customStyle="1" w:styleId="JumpTo-Elegant">
    <w:name w:val="Jump To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JunpFrom-Elegant">
    <w:name w:val="Junp From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ReturnAddress-Elegant">
    <w:name w:val="Return Address - Elegant"/>
    <w:basedOn w:val="Normal"/>
    <w:pPr>
      <w:spacing w:after="40" w:line="240" w:lineRule="exact"/>
    </w:pPr>
    <w:rPr>
      <w:rFonts w:ascii="Garamond" w:hAnsi="Garamond"/>
    </w:rPr>
  </w:style>
  <w:style w:type="paragraph" w:customStyle="1" w:styleId="MailingAddress-Elegant">
    <w:name w:val="Mailing Address - Elegant"/>
    <w:basedOn w:val="ReturnAddress-Elegant"/>
  </w:style>
  <w:style w:type="paragraph" w:customStyle="1" w:styleId="Picture-Elegant">
    <w:name w:val="Picture - Elegant"/>
    <w:basedOn w:val="BodyText-Elegant"/>
    <w:pPr>
      <w:spacing w:before="120" w:line="240" w:lineRule="auto"/>
    </w:pPr>
  </w:style>
  <w:style w:type="paragraph" w:customStyle="1" w:styleId="Postage-Elegant">
    <w:name w:val="Postage - Elegant"/>
    <w:basedOn w:val="Normal"/>
    <w:pPr>
      <w:spacing w:after="40" w:line="240" w:lineRule="exact"/>
      <w:jc w:val="center"/>
    </w:pPr>
    <w:rPr>
      <w:rFonts w:ascii="Garamond" w:hAnsi="Garamond"/>
      <w:smallCaps/>
      <w:sz w:val="14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auto"/>
        <w:bottom w:val="double" w:sz="6" w:space="3" w:color="auto"/>
      </w:pBdr>
      <w:jc w:val="center"/>
    </w:pPr>
    <w:rPr>
      <w:i/>
      <w:sz w:val="28"/>
    </w:rPr>
  </w:style>
  <w:style w:type="paragraph" w:customStyle="1" w:styleId="SidebarHead-Elegant">
    <w:name w:val="Sidebar Head - Elegant"/>
    <w:basedOn w:val="Normal"/>
    <w:pPr>
      <w:spacing w:before="60" w:after="60" w:line="280" w:lineRule="exact"/>
    </w:pPr>
    <w:rPr>
      <w:rFonts w:ascii="Garamond" w:hAnsi="Garamond"/>
      <w:smallCaps/>
    </w:rPr>
  </w:style>
  <w:style w:type="paragraph" w:customStyle="1" w:styleId="SidebarSubhead-Elegant">
    <w:name w:val="Sidebar Subhead - Elegant"/>
    <w:basedOn w:val="Normal"/>
    <w:pPr>
      <w:spacing w:line="280" w:lineRule="exact"/>
    </w:pPr>
    <w:rPr>
      <w:rFonts w:ascii="Garamond" w:hAnsi="Garamond"/>
      <w:smallCaps/>
      <w:sz w:val="18"/>
    </w:rPr>
  </w:style>
  <w:style w:type="paragraph" w:customStyle="1" w:styleId="SidebarText-Elegant">
    <w:name w:val="Sidebar Text - Elegant"/>
    <w:basedOn w:val="Normal"/>
    <w:pPr>
      <w:spacing w:after="60" w:line="280" w:lineRule="exact"/>
    </w:pPr>
    <w:rPr>
      <w:rFonts w:ascii="Garamond" w:hAnsi="Garamond"/>
    </w:rPr>
  </w:style>
  <w:style w:type="paragraph" w:customStyle="1" w:styleId="SidebarTitle-Elegant">
    <w:name w:val="Sidebar Title - Elegant"/>
    <w:basedOn w:val="Normal"/>
    <w:pPr>
      <w:spacing w:before="360" w:after="240" w:line="400" w:lineRule="exact"/>
    </w:pPr>
    <w:rPr>
      <w:rFonts w:ascii="Garamond" w:hAnsi="Garamond"/>
      <w:smallCaps/>
      <w:spacing w:val="40"/>
      <w:sz w:val="32"/>
    </w:rPr>
  </w:style>
  <w:style w:type="paragraph" w:customStyle="1" w:styleId="Subtitle-Elegant">
    <w:name w:val="Subtitle - Elegant"/>
    <w:basedOn w:val="Normal"/>
    <w:pPr>
      <w:spacing w:after="180" w:line="280" w:lineRule="exact"/>
    </w:pPr>
    <w:rPr>
      <w:rFonts w:ascii="Garamond" w:hAnsi="Garamond"/>
      <w:i/>
    </w:rPr>
  </w:style>
  <w:style w:type="paragraph" w:customStyle="1" w:styleId="Title-Elegant">
    <w:name w:val="Title - Elegant"/>
    <w:basedOn w:val="Normal"/>
    <w:pPr>
      <w:pBdr>
        <w:top w:val="double" w:sz="6" w:space="1" w:color="auto"/>
      </w:pBdr>
      <w:jc w:val="center"/>
    </w:pPr>
    <w:rPr>
      <w:rFonts w:ascii="Garamond" w:hAnsi="Garamond"/>
      <w:caps/>
      <w:sz w:val="144"/>
    </w:rPr>
  </w:style>
  <w:style w:type="paragraph" w:customStyle="1" w:styleId="TOCHeading-Elegant">
    <w:name w:val="TOC Heading - Elegant"/>
    <w:basedOn w:val="Normal"/>
    <w:pPr>
      <w:spacing w:before="180" w:after="180"/>
    </w:pPr>
    <w:rPr>
      <w:rFonts w:ascii="Garamond" w:hAnsi="Garamond"/>
      <w:smallCaps/>
      <w:spacing w:val="30"/>
      <w:sz w:val="32"/>
    </w:rPr>
  </w:style>
  <w:style w:type="paragraph" w:customStyle="1" w:styleId="TOCNumber-Elegant">
    <w:name w:val="TOC Number - Elegant"/>
    <w:basedOn w:val="Normal"/>
    <w:rPr>
      <w:rFonts w:ascii="Garamond" w:hAnsi="Garamond"/>
      <w:i/>
      <w:sz w:val="40"/>
    </w:rPr>
  </w:style>
  <w:style w:type="paragraph" w:customStyle="1" w:styleId="TOCText-Elegant">
    <w:name w:val="TOC Text - Elegant"/>
    <w:basedOn w:val="Normal"/>
    <w:pPr>
      <w:spacing w:before="60" w:after="180" w:line="320" w:lineRule="exact"/>
    </w:pPr>
    <w:rPr>
      <w:rFonts w:ascii="Garamond" w:hAnsi="Garamond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Sangradetextonormal">
    <w:name w:val="Body Text Indent"/>
    <w:basedOn w:val="Normal"/>
    <w:pPr>
      <w:ind w:left="270"/>
    </w:pPr>
    <w:rPr>
      <w:rFonts w:ascii="Garamond" w:hAnsi="Garamond"/>
      <w:smallCaps/>
      <w:sz w:val="22"/>
      <w:lang w:val="es-CO"/>
    </w:rPr>
  </w:style>
  <w:style w:type="paragraph" w:styleId="Sangra2detindependiente">
    <w:name w:val="Body Text Indent 2"/>
    <w:basedOn w:val="Normal"/>
    <w:pPr>
      <w:ind w:left="274"/>
    </w:pPr>
    <w:rPr>
      <w:rFonts w:ascii="Garamond" w:hAnsi="Garamond"/>
      <w:smallCaps/>
      <w:sz w:val="22"/>
      <w:lang w:val="es-CO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styleId="Refdenotaalpie">
    <w:name w:val="footnote reference"/>
    <w:semiHidden/>
    <w:rPr>
      <w:vertAlign w:val="superscript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pPr>
      <w:spacing w:after="120"/>
      <w:ind w:left="360" w:firstLine="210"/>
    </w:pPr>
    <w:rPr>
      <w:rFonts w:ascii="Times New Roman" w:hAnsi="Times New Roman"/>
      <w:smallCaps w:val="0"/>
      <w:sz w:val="20"/>
      <w:lang w:val="en-US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pPr>
      <w:ind w:left="4320"/>
    </w:pPr>
  </w:style>
  <w:style w:type="paragraph" w:styleId="Textocomentario">
    <w:name w:val="annotation text"/>
    <w:basedOn w:val="Normal"/>
    <w:semiHidden/>
  </w:style>
  <w:style w:type="paragraph" w:styleId="Fecha">
    <w:name w:val="Date"/>
    <w:basedOn w:val="Normal"/>
    <w:next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irmadecorreoelectrnico">
    <w:name w:val="E-mail Signature"/>
    <w:basedOn w:val="Normal"/>
  </w:style>
  <w:style w:type="paragraph" w:styleId="Textonotaalfinal">
    <w:name w:val="endnote text"/>
    <w:basedOn w:val="Normal"/>
    <w:semiHidden/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Remitedesobre">
    <w:name w:val="envelope return"/>
    <w:basedOn w:val="Normal"/>
    <w:rPr>
      <w:rFonts w:ascii="Arial" w:hAnsi="Arial" w:cs="Arial"/>
    </w:rPr>
  </w:style>
  <w:style w:type="paragraph" w:styleId="Textonotapie">
    <w:name w:val="footnote text"/>
    <w:basedOn w:val="Normal"/>
    <w:semiHidden/>
  </w:style>
  <w:style w:type="paragraph" w:styleId="DireccinHTML">
    <w:name w:val="HTML Address"/>
    <w:basedOn w:val="Normal"/>
    <w:rPr>
      <w:i/>
      <w:iCs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convietas">
    <w:name w:val="List Bullet"/>
    <w:basedOn w:val="Normal"/>
    <w:autoRedefine/>
    <w:pPr>
      <w:numPr>
        <w:numId w:val="5"/>
      </w:numPr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styleId="Listaconvietas3">
    <w:name w:val="List Bullet 3"/>
    <w:basedOn w:val="Normal"/>
    <w:autoRedefine/>
    <w:pPr>
      <w:numPr>
        <w:numId w:val="7"/>
      </w:numPr>
    </w:pPr>
  </w:style>
  <w:style w:type="paragraph" w:styleId="Listaconvietas4">
    <w:name w:val="List Bullet 4"/>
    <w:basedOn w:val="Normal"/>
    <w:autoRedefine/>
    <w:pPr>
      <w:numPr>
        <w:numId w:val="8"/>
      </w:numPr>
    </w:pPr>
  </w:style>
  <w:style w:type="paragraph" w:styleId="Listaconvietas5">
    <w:name w:val="List Bullet 5"/>
    <w:basedOn w:val="Normal"/>
    <w:autoRedefine/>
    <w:pPr>
      <w:numPr>
        <w:numId w:val="9"/>
      </w:numPr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Continuarlista3">
    <w:name w:val="List Continue 3"/>
    <w:basedOn w:val="Normal"/>
    <w:pPr>
      <w:spacing w:after="120"/>
      <w:ind w:left="1080"/>
    </w:pPr>
  </w:style>
  <w:style w:type="paragraph" w:styleId="Continuarlista4">
    <w:name w:val="List Continue 4"/>
    <w:basedOn w:val="Normal"/>
    <w:pPr>
      <w:spacing w:after="120"/>
      <w:ind w:left="1440"/>
    </w:pPr>
  </w:style>
  <w:style w:type="paragraph" w:styleId="Continuarlista5">
    <w:name w:val="List Continue 5"/>
    <w:basedOn w:val="Normal"/>
    <w:pPr>
      <w:spacing w:after="120"/>
      <w:ind w:left="1800"/>
    </w:pPr>
  </w:style>
  <w:style w:type="paragraph" w:styleId="Listaconnmeros">
    <w:name w:val="List Number"/>
    <w:basedOn w:val="Normal"/>
    <w:pPr>
      <w:numPr>
        <w:numId w:val="10"/>
      </w:numPr>
    </w:pPr>
  </w:style>
  <w:style w:type="paragraph" w:styleId="Listaconnmeros2">
    <w:name w:val="List Number 2"/>
    <w:basedOn w:val="Normal"/>
    <w:pPr>
      <w:numPr>
        <w:numId w:val="11"/>
      </w:numPr>
    </w:pPr>
  </w:style>
  <w:style w:type="paragraph" w:styleId="Listaconnmeros3">
    <w:name w:val="List Number 3"/>
    <w:basedOn w:val="Normal"/>
    <w:pPr>
      <w:numPr>
        <w:numId w:val="12"/>
      </w:numPr>
    </w:pPr>
  </w:style>
  <w:style w:type="paragraph" w:styleId="Listaconnmeros4">
    <w:name w:val="List Number 4"/>
    <w:basedOn w:val="Normal"/>
    <w:pPr>
      <w:numPr>
        <w:numId w:val="13"/>
      </w:numPr>
    </w:pPr>
  </w:style>
  <w:style w:type="paragraph" w:styleId="Listaconnmeros5">
    <w:name w:val="List Number 5"/>
    <w:basedOn w:val="Normal"/>
    <w:pPr>
      <w:numPr>
        <w:numId w:val="14"/>
      </w:numPr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Saludo">
    <w:name w:val="Salutation"/>
    <w:basedOn w:val="Normal"/>
    <w:next w:val="Normal"/>
  </w:style>
  <w:style w:type="paragraph" w:styleId="Firma">
    <w:name w:val="Signature"/>
    <w:basedOn w:val="Normal"/>
    <w:pPr>
      <w:ind w:left="43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deglobo">
    <w:name w:val="Balloon Text"/>
    <w:basedOn w:val="Normal"/>
    <w:semiHidden/>
    <w:rsid w:val="00D871A6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356451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9B2892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90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83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223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984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FFFFFF"/>
                            <w:left w:val="dotted" w:sz="6" w:space="4" w:color="FFFFFF"/>
                            <w:bottom w:val="dotted" w:sz="6" w:space="0" w:color="FFFFFF"/>
                            <w:right w:val="dotted" w:sz="6" w:space="4" w:color="FFFFFF"/>
                          </w:divBdr>
                          <w:divsChild>
                            <w:div w:id="827207908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8338">
                                  <w:marLeft w:val="4200"/>
                                  <w:marRight w:val="225"/>
                                  <w:marTop w:val="10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263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otted" w:sz="6" w:space="8" w:color="B2B4B6"/>
                                        <w:left w:val="none" w:sz="0" w:space="0" w:color="auto"/>
                                        <w:bottom w:val="dotted" w:sz="6" w:space="8" w:color="B2B4B6"/>
                                        <w:right w:val="none" w:sz="0" w:space="0" w:color="auto"/>
                                      </w:divBdr>
                                      <w:divsChild>
                                        <w:div w:id="166497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425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4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4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3060">
                  <w:marLeft w:val="75"/>
                  <w:marRight w:val="0"/>
                  <w:marTop w:val="0"/>
                  <w:marBottom w:val="300"/>
                  <w:divBdr>
                    <w:top w:val="single" w:sz="6" w:space="0" w:color="B6B6E1"/>
                    <w:left w:val="single" w:sz="6" w:space="0" w:color="B6B6E1"/>
                    <w:bottom w:val="single" w:sz="6" w:space="0" w:color="B6B6E1"/>
                    <w:right w:val="single" w:sz="6" w:space="0" w:color="B6B6E1"/>
                  </w:divBdr>
                  <w:divsChild>
                    <w:div w:id="27791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18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orturl.at/RXYG0%2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orturl.at/lESaS%2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lbertoreyes052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ursera.org/share/0cd23c8a82b16f98eb54587d4f810e42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ursera.org/share/51d30ffbb7149f430cc66ff2e827c5d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08SSIKC\tp847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A55B27BA92E42A95F07D0CD34C0B4" ma:contentTypeVersion="10" ma:contentTypeDescription="Create a new document." ma:contentTypeScope="" ma:versionID="a9c54be66e70b61746bb89ff098bce19">
  <xsd:schema xmlns:xsd="http://www.w3.org/2001/XMLSchema" xmlns:xs="http://www.w3.org/2001/XMLSchema" xmlns:p="http://schemas.microsoft.com/office/2006/metadata/properties" xmlns:ns3="dc0a0bbb-fc62-443d-8433-fa36360e821c" targetNamespace="http://schemas.microsoft.com/office/2006/metadata/properties" ma:root="true" ma:fieldsID="c3893b5f8bcd39a4fa9eb1a58ce2d3f0" ns3:_="">
    <xsd:import namespace="dc0a0bbb-fc62-443d-8433-fa36360e82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a0bbb-fc62-443d-8433-fa36360e8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A5186-D0DA-45C7-B23B-6CBB6F3BBF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3B43C-FBDA-43C8-9568-F38D44D95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6FBF3D-A522-4EA7-B599-8AEB3397C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a0bbb-fc62-443d-8433-fa36360e8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3C7BBB-2AD8-4447-902E-173200A3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tp847[1].dot</Template>
  <TotalTime>10763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Iowa State University</Company>
  <LinksUpToDate>false</LinksUpToDate>
  <CharactersWithSpaces>2477</CharactersWithSpaces>
  <SharedDoc>false</SharedDoc>
  <HLinks>
    <vt:vector size="18" baseType="variant">
      <vt:variant>
        <vt:i4>5832796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https://www.linkedin.com/in/lasandovalm/</vt:lpwstr>
      </vt:variant>
      <vt:variant>
        <vt:lpwstr/>
      </vt:variant>
      <vt:variant>
        <vt:i4>7536672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https://www.linkedin.com/in/josue-molina-b3b27b33/</vt:lpwstr>
      </vt:variant>
      <vt:variant>
        <vt:lpwstr/>
      </vt:variant>
      <vt:variant>
        <vt:i4>7209031</vt:i4>
      </vt:variant>
      <vt:variant>
        <vt:i4>0</vt:i4>
      </vt:variant>
      <vt:variant>
        <vt:i4>0</vt:i4>
      </vt:variant>
      <vt:variant>
        <vt:i4>5</vt:i4>
      </vt:variant>
      <vt:variant>
        <vt:lpwstr>mailto:ian.a.zelaya@gmail.com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Vitae</dc:subject>
  <dc:creator>Ian A. Zelaya</dc:creator>
  <cp:keywords/>
  <dc:description/>
  <cp:lastModifiedBy>Gilberto Reyes</cp:lastModifiedBy>
  <cp:revision>24</cp:revision>
  <cp:lastPrinted>2021-08-10T10:18:00Z</cp:lastPrinted>
  <dcterms:created xsi:type="dcterms:W3CDTF">2021-08-10T06:12:00Z</dcterms:created>
  <dcterms:modified xsi:type="dcterms:W3CDTF">2025-03-15T03:51:00Z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99051700</vt:i4>
  </property>
  <property fmtid="{D5CDD505-2E9C-101B-9397-08002B2CF9AE}" pid="4" name="LCID">
    <vt:i4>1033</vt:i4>
  </property>
  <property fmtid="{D5CDD505-2E9C-101B-9397-08002B2CF9AE}" pid="5" name="_NewReviewCycle">
    <vt:lpwstr/>
  </property>
  <property fmtid="{D5CDD505-2E9C-101B-9397-08002B2CF9AE}" pid="6" name="ContentTypeId">
    <vt:lpwstr>0x010100AF6A55B27BA92E42A95F07D0CD34C0B4</vt:lpwstr>
  </property>
</Properties>
</file>